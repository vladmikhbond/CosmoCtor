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805F1" w14:textId="788DC643" w:rsidR="006B5E57" w:rsidRPr="006B5E57" w:rsidRDefault="006B5E57">
      <w:pPr>
        <w:rPr>
          <w:lang w:val="uk-UA"/>
        </w:rPr>
      </w:pPr>
      <w:r>
        <w:rPr>
          <w:lang w:val="uk-UA"/>
        </w:rPr>
        <w:t>Посилання</w:t>
      </w:r>
    </w:p>
    <w:p w14:paraId="3F0876FD" w14:textId="3D5F8B19" w:rsidR="002021A7" w:rsidRDefault="00000000">
      <w:hyperlink r:id="rId4" w:history="1">
        <w:r w:rsidR="006952BB" w:rsidRPr="00244821">
          <w:rPr>
            <w:rStyle w:val="a3"/>
          </w:rPr>
          <w:t>https://astrograv.soft32.com/</w:t>
        </w:r>
      </w:hyperlink>
    </w:p>
    <w:p w14:paraId="242E0954" w14:textId="31264E34" w:rsidR="00D437DD" w:rsidRDefault="00D437DD">
      <w:proofErr w:type="spellStart"/>
      <w:r w:rsidRPr="00D437DD">
        <w:t>Програмне</w:t>
      </w:r>
      <w:proofErr w:type="spellEnd"/>
      <w:r w:rsidRPr="00D437DD">
        <w:t xml:space="preserve"> </w:t>
      </w:r>
      <w:proofErr w:type="spellStart"/>
      <w:r w:rsidRPr="00D437DD">
        <w:t>забезпечення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 xml:space="preserve"> і </w:t>
      </w:r>
      <w:proofErr w:type="spellStart"/>
      <w:r w:rsidRPr="00D437DD">
        <w:t>гравітаційних</w:t>
      </w:r>
      <w:proofErr w:type="spellEnd"/>
      <w:r w:rsidRPr="00D437DD">
        <w:t xml:space="preserve"> </w:t>
      </w:r>
      <w:proofErr w:type="spellStart"/>
      <w:r w:rsidRPr="00D437DD">
        <w:t>систем</w:t>
      </w:r>
      <w:proofErr w:type="spellEnd"/>
      <w:r w:rsidRPr="00D437DD">
        <w:t xml:space="preserve">. </w:t>
      </w:r>
      <w:proofErr w:type="spellStart"/>
      <w:r w:rsidRPr="00D437DD">
        <w:t>Воно</w:t>
      </w:r>
      <w:proofErr w:type="spellEnd"/>
      <w:r w:rsidRPr="00D437DD">
        <w:t xml:space="preserve"> </w:t>
      </w:r>
      <w:proofErr w:type="spellStart"/>
      <w:r w:rsidRPr="00D437DD">
        <w:t>підтримує</w:t>
      </w:r>
      <w:proofErr w:type="spellEnd"/>
      <w:r w:rsidRPr="00D437DD">
        <w:t xml:space="preserve"> </w:t>
      </w:r>
      <w:proofErr w:type="spellStart"/>
      <w:r w:rsidRPr="00D437DD">
        <w:t>різні</w:t>
      </w:r>
      <w:proofErr w:type="spellEnd"/>
      <w:r w:rsidRPr="00D437DD">
        <w:t xml:space="preserve"> </w:t>
      </w:r>
      <w:proofErr w:type="spellStart"/>
      <w:r w:rsidRPr="00D437DD">
        <w:t>типи</w:t>
      </w:r>
      <w:proofErr w:type="spellEnd"/>
      <w:r w:rsidRPr="00D437DD">
        <w:t xml:space="preserve"> </w:t>
      </w:r>
      <w:proofErr w:type="spellStart"/>
      <w:r w:rsidRPr="00D437DD">
        <w:t>імітацій</w:t>
      </w:r>
      <w:proofErr w:type="spellEnd"/>
      <w:r w:rsidRPr="00D437DD">
        <w:t xml:space="preserve"> і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вивчати</w:t>
      </w:r>
      <w:proofErr w:type="spellEnd"/>
      <w:r w:rsidRPr="00D437DD">
        <w:t xml:space="preserve"> </w:t>
      </w:r>
      <w:proofErr w:type="spellStart"/>
      <w:r w:rsidRPr="00D437DD">
        <w:t>динаміку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>.</w:t>
      </w:r>
    </w:p>
    <w:p w14:paraId="3B8666D9" w14:textId="3ECC884B" w:rsidR="006952BB" w:rsidRDefault="00000000">
      <w:hyperlink r:id="rId5" w:history="1">
        <w:r w:rsidR="00D437DD" w:rsidRPr="00244821">
          <w:rPr>
            <w:rStyle w:val="a3"/>
          </w:rPr>
          <w:t>https://www.orbitsimulator.com/</w:t>
        </w:r>
      </w:hyperlink>
    </w:p>
    <w:p w14:paraId="6AD71DCD" w14:textId="26878397" w:rsidR="00D437DD" w:rsidRDefault="00D437DD">
      <w:proofErr w:type="spellStart"/>
      <w:r w:rsidRPr="00D437DD">
        <w:t>Онлайн-симулятор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 xml:space="preserve">, </w:t>
      </w:r>
      <w:proofErr w:type="spellStart"/>
      <w:r w:rsidRPr="00D437DD">
        <w:t>який</w:t>
      </w:r>
      <w:proofErr w:type="spellEnd"/>
      <w:r w:rsidRPr="00D437DD">
        <w:t xml:space="preserve">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вивчати</w:t>
      </w:r>
      <w:proofErr w:type="spellEnd"/>
      <w:r w:rsidRPr="00D437DD">
        <w:t xml:space="preserve"> </w:t>
      </w:r>
      <w:proofErr w:type="spellStart"/>
      <w:r w:rsidRPr="00D437DD">
        <w:t>орбіти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 і </w:t>
      </w:r>
      <w:proofErr w:type="spellStart"/>
      <w:r w:rsidRPr="00D437DD">
        <w:t>супутників</w:t>
      </w:r>
      <w:proofErr w:type="spellEnd"/>
      <w:r w:rsidRPr="00D437DD">
        <w:t xml:space="preserve">, а </w:t>
      </w:r>
      <w:proofErr w:type="spellStart"/>
      <w:r w:rsidRPr="00D437DD">
        <w:t>також</w:t>
      </w:r>
      <w:proofErr w:type="spellEnd"/>
      <w:r w:rsidRPr="00D437DD">
        <w:t xml:space="preserve"> </w:t>
      </w:r>
      <w:proofErr w:type="spellStart"/>
      <w:r w:rsidRPr="00D437DD">
        <w:t>створювати</w:t>
      </w:r>
      <w:proofErr w:type="spellEnd"/>
      <w:r w:rsidRPr="00D437DD">
        <w:t xml:space="preserve"> </w:t>
      </w:r>
      <w:proofErr w:type="spellStart"/>
      <w:r w:rsidRPr="00D437DD">
        <w:t>власні</w:t>
      </w:r>
      <w:proofErr w:type="spellEnd"/>
      <w:r w:rsidRPr="00D437DD">
        <w:t xml:space="preserve"> </w:t>
      </w:r>
      <w:proofErr w:type="spellStart"/>
      <w:r w:rsidRPr="00D437DD">
        <w:t>моделі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>.</w:t>
      </w:r>
    </w:p>
    <w:p w14:paraId="58130B6A" w14:textId="77777777" w:rsidR="00D437DD" w:rsidRDefault="00D437DD"/>
    <w:p w14:paraId="276D6A00" w14:textId="44E07EF7" w:rsidR="00D437DD" w:rsidRDefault="00000000">
      <w:hyperlink r:id="rId6" w:history="1">
        <w:r w:rsidR="00D437DD" w:rsidRPr="008458F8">
          <w:rPr>
            <w:rStyle w:val="a3"/>
          </w:rPr>
          <w:t>https://rebound.readthedocs.io/en/latest/</w:t>
        </w:r>
      </w:hyperlink>
    </w:p>
    <w:p w14:paraId="7A567F3D" w14:textId="77777777" w:rsidR="00D437DD" w:rsidRDefault="00D437DD">
      <w:proofErr w:type="spellStart"/>
      <w:r>
        <w:t>Pyton</w:t>
      </w:r>
      <w:proofErr w:type="spellEnd"/>
      <w:r>
        <w:t xml:space="preserve"> or C++   </w:t>
      </w:r>
    </w:p>
    <w:p w14:paraId="3D2A4E03" w14:textId="1C0EAED9" w:rsidR="00D437DD" w:rsidRDefault="00D437DD">
      <w:proofErr w:type="spellStart"/>
      <w:r w:rsidRPr="00D437DD">
        <w:t>Це</w:t>
      </w:r>
      <w:proofErr w:type="spellEnd"/>
      <w:r w:rsidRPr="00D437DD">
        <w:t xml:space="preserve"> </w:t>
      </w:r>
      <w:proofErr w:type="spellStart"/>
      <w:r w:rsidRPr="00D437DD">
        <w:t>пакет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чисельного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динаміки</w:t>
      </w:r>
      <w:proofErr w:type="spellEnd"/>
      <w:r w:rsidRPr="00D437DD">
        <w:t xml:space="preserve"> </w:t>
      </w:r>
      <w:proofErr w:type="spellStart"/>
      <w:r w:rsidRPr="00D437DD">
        <w:t>небесних</w:t>
      </w:r>
      <w:proofErr w:type="spellEnd"/>
      <w:r w:rsidRPr="00D437DD">
        <w:t xml:space="preserve"> </w:t>
      </w:r>
      <w:proofErr w:type="spellStart"/>
      <w:r w:rsidRPr="00D437DD">
        <w:t>тіл</w:t>
      </w:r>
      <w:proofErr w:type="spellEnd"/>
      <w:r w:rsidRPr="00D437DD">
        <w:t xml:space="preserve">. </w:t>
      </w:r>
      <w:proofErr w:type="spellStart"/>
      <w:r w:rsidRPr="00D437DD">
        <w:t>Він</w:t>
      </w:r>
      <w:proofErr w:type="spellEnd"/>
      <w:r w:rsidRPr="00D437DD">
        <w:t xml:space="preserve"> </w:t>
      </w:r>
      <w:proofErr w:type="spellStart"/>
      <w:r w:rsidRPr="00D437DD">
        <w:t>використовується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, </w:t>
      </w:r>
      <w:proofErr w:type="spellStart"/>
      <w:r w:rsidRPr="00D437DD">
        <w:t>астероїдів</w:t>
      </w:r>
      <w:proofErr w:type="spellEnd"/>
      <w:r w:rsidRPr="00D437DD">
        <w:t xml:space="preserve">, </w:t>
      </w:r>
      <w:proofErr w:type="spellStart"/>
      <w:r w:rsidRPr="00D437DD">
        <w:t>комет</w:t>
      </w:r>
      <w:proofErr w:type="spellEnd"/>
      <w:r w:rsidRPr="00D437DD">
        <w:t xml:space="preserve"> і </w:t>
      </w:r>
      <w:proofErr w:type="spellStart"/>
      <w:r w:rsidRPr="00D437DD">
        <w:t>зірок</w:t>
      </w:r>
      <w:proofErr w:type="spellEnd"/>
      <w:r w:rsidRPr="00D437DD">
        <w:t xml:space="preserve">. Rebound </w:t>
      </w:r>
      <w:proofErr w:type="spellStart"/>
      <w:r w:rsidRPr="00D437DD">
        <w:t>підтримує</w:t>
      </w:r>
      <w:proofErr w:type="spellEnd"/>
      <w:r w:rsidRPr="00D437DD">
        <w:t xml:space="preserve"> </w:t>
      </w:r>
      <w:proofErr w:type="spellStart"/>
      <w:r w:rsidRPr="00D437DD">
        <w:t>різноманітні</w:t>
      </w:r>
      <w:proofErr w:type="spellEnd"/>
      <w:r w:rsidRPr="00D437DD">
        <w:t xml:space="preserve"> </w:t>
      </w:r>
      <w:proofErr w:type="spellStart"/>
      <w:r w:rsidRPr="00D437DD">
        <w:t>чисельні</w:t>
      </w:r>
      <w:proofErr w:type="spellEnd"/>
      <w:r w:rsidRPr="00D437DD">
        <w:t xml:space="preserve"> </w:t>
      </w:r>
      <w:proofErr w:type="spellStart"/>
      <w:r w:rsidRPr="00D437DD">
        <w:t>методи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інтеграції</w:t>
      </w:r>
      <w:proofErr w:type="spellEnd"/>
      <w:r w:rsidRPr="00D437DD">
        <w:t xml:space="preserve"> </w:t>
      </w:r>
      <w:proofErr w:type="spellStart"/>
      <w:r w:rsidRPr="00D437DD">
        <w:t>орбіт</w:t>
      </w:r>
      <w:proofErr w:type="spellEnd"/>
      <w:r w:rsidRPr="00D437DD">
        <w:t>.</w:t>
      </w:r>
    </w:p>
    <w:p w14:paraId="653BF730" w14:textId="5ED9F6C5" w:rsidR="00D437DD" w:rsidRDefault="00000000">
      <w:hyperlink r:id="rId7" w:history="1">
        <w:r w:rsidR="00D437DD" w:rsidRPr="008458F8">
          <w:rPr>
            <w:rStyle w:val="a3"/>
          </w:rPr>
          <w:t>https://stellarium.org/</w:t>
        </w:r>
      </w:hyperlink>
    </w:p>
    <w:p w14:paraId="4E397C06" w14:textId="2666DB33" w:rsidR="00D437DD" w:rsidRDefault="00D437DD">
      <w:proofErr w:type="spellStart"/>
      <w:r w:rsidRPr="00D437DD">
        <w:t>Безкоштовний</w:t>
      </w:r>
      <w:proofErr w:type="spellEnd"/>
      <w:r w:rsidRPr="00D437DD">
        <w:t xml:space="preserve"> </w:t>
      </w:r>
      <w:proofErr w:type="spellStart"/>
      <w:r w:rsidRPr="00D437DD">
        <w:t>астрономічний</w:t>
      </w:r>
      <w:proofErr w:type="spellEnd"/>
      <w:r w:rsidRPr="00D437DD">
        <w:t xml:space="preserve"> </w:t>
      </w:r>
      <w:proofErr w:type="spellStart"/>
      <w:r w:rsidRPr="00D437DD">
        <w:t>симулятор</w:t>
      </w:r>
      <w:proofErr w:type="spellEnd"/>
      <w:r w:rsidRPr="00D437DD">
        <w:t xml:space="preserve">, </w:t>
      </w:r>
      <w:proofErr w:type="spellStart"/>
      <w:r w:rsidRPr="00D437DD">
        <w:t>який</w:t>
      </w:r>
      <w:proofErr w:type="spellEnd"/>
      <w:r w:rsidRPr="00D437DD">
        <w:t xml:space="preserve">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користувачам</w:t>
      </w:r>
      <w:proofErr w:type="spellEnd"/>
      <w:r w:rsidRPr="00D437DD">
        <w:t xml:space="preserve"> </w:t>
      </w:r>
      <w:proofErr w:type="spellStart"/>
      <w:r w:rsidRPr="00D437DD">
        <w:t>спостерігати</w:t>
      </w:r>
      <w:proofErr w:type="spellEnd"/>
      <w:r w:rsidRPr="00D437DD">
        <w:t xml:space="preserve"> </w:t>
      </w:r>
      <w:proofErr w:type="spellStart"/>
      <w:r w:rsidRPr="00D437DD">
        <w:t>нічне</w:t>
      </w:r>
      <w:proofErr w:type="spellEnd"/>
      <w:r w:rsidRPr="00D437DD">
        <w:t xml:space="preserve"> </w:t>
      </w:r>
      <w:proofErr w:type="spellStart"/>
      <w:r w:rsidRPr="00D437DD">
        <w:t>небо</w:t>
      </w:r>
      <w:proofErr w:type="spellEnd"/>
      <w:r w:rsidRPr="00D437DD">
        <w:t xml:space="preserve"> з </w:t>
      </w:r>
      <w:proofErr w:type="spellStart"/>
      <w:r w:rsidRPr="00D437DD">
        <w:t>будь-якої</w:t>
      </w:r>
      <w:proofErr w:type="spellEnd"/>
      <w:r w:rsidRPr="00D437DD">
        <w:t xml:space="preserve"> </w:t>
      </w:r>
      <w:proofErr w:type="spellStart"/>
      <w:r w:rsidRPr="00D437DD">
        <w:t>точки</w:t>
      </w:r>
      <w:proofErr w:type="spellEnd"/>
      <w:r w:rsidRPr="00D437DD">
        <w:t xml:space="preserve"> </w:t>
      </w:r>
      <w:proofErr w:type="spellStart"/>
      <w:r w:rsidRPr="00D437DD">
        <w:t>на</w:t>
      </w:r>
      <w:proofErr w:type="spellEnd"/>
      <w:r w:rsidRPr="00D437DD">
        <w:t xml:space="preserve"> </w:t>
      </w:r>
      <w:proofErr w:type="spellStart"/>
      <w:r w:rsidRPr="00D437DD">
        <w:t>Землі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в </w:t>
      </w:r>
      <w:proofErr w:type="spellStart"/>
      <w:r w:rsidRPr="00D437DD">
        <w:t>будь-який</w:t>
      </w:r>
      <w:proofErr w:type="spellEnd"/>
      <w:r w:rsidRPr="00D437DD">
        <w:t xml:space="preserve"> </w:t>
      </w:r>
      <w:proofErr w:type="spellStart"/>
      <w:r w:rsidRPr="00D437DD">
        <w:t>час</w:t>
      </w:r>
      <w:proofErr w:type="spellEnd"/>
      <w:r w:rsidRPr="00D437DD">
        <w:t xml:space="preserve">. </w:t>
      </w:r>
      <w:proofErr w:type="spellStart"/>
      <w:r w:rsidRPr="00D437DD">
        <w:t>Містить</w:t>
      </w:r>
      <w:proofErr w:type="spellEnd"/>
      <w:r w:rsidRPr="00D437DD">
        <w:t xml:space="preserve"> </w:t>
      </w:r>
      <w:proofErr w:type="spellStart"/>
      <w:r w:rsidRPr="00D437DD">
        <w:t>функції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руху</w:t>
      </w:r>
      <w:proofErr w:type="spellEnd"/>
      <w:r w:rsidRPr="00D437DD">
        <w:t xml:space="preserve"> </w:t>
      </w:r>
      <w:proofErr w:type="spellStart"/>
      <w:r w:rsidRPr="00D437DD">
        <w:t>планет</w:t>
      </w:r>
      <w:proofErr w:type="spellEnd"/>
      <w:r w:rsidRPr="00D437DD">
        <w:t xml:space="preserve"> і </w:t>
      </w:r>
      <w:proofErr w:type="spellStart"/>
      <w:r w:rsidRPr="00D437DD">
        <w:t>зірок</w:t>
      </w:r>
      <w:proofErr w:type="spellEnd"/>
      <w:r w:rsidRPr="00D437DD">
        <w:t>.</w:t>
      </w:r>
    </w:p>
    <w:p w14:paraId="6A936F7F" w14:textId="352945B0" w:rsidR="00D437DD" w:rsidRDefault="00000000">
      <w:hyperlink r:id="rId8" w:history="1">
        <w:r w:rsidR="00D437DD" w:rsidRPr="008458F8">
          <w:rPr>
            <w:rStyle w:val="a3"/>
          </w:rPr>
          <w:t>https://celestiaproject.space/</w:t>
        </w:r>
      </w:hyperlink>
    </w:p>
    <w:p w14:paraId="7727F4C7" w14:textId="6DA4C028" w:rsidR="00D437DD" w:rsidRDefault="00D437DD">
      <w:r>
        <w:t>3D</w:t>
      </w:r>
    </w:p>
    <w:p w14:paraId="3CA49810" w14:textId="0B632FA8" w:rsidR="00D437DD" w:rsidRDefault="00D437DD">
      <w:proofErr w:type="spellStart"/>
      <w:r w:rsidRPr="00D437DD">
        <w:t>Це</w:t>
      </w:r>
      <w:proofErr w:type="spellEnd"/>
      <w:r w:rsidRPr="00D437DD">
        <w:t xml:space="preserve"> </w:t>
      </w:r>
      <w:proofErr w:type="spellStart"/>
      <w:r w:rsidRPr="00D437DD">
        <w:t>вільне</w:t>
      </w:r>
      <w:proofErr w:type="spellEnd"/>
      <w:r w:rsidRPr="00D437DD">
        <w:t xml:space="preserve"> </w:t>
      </w:r>
      <w:proofErr w:type="spellStart"/>
      <w:r w:rsidRPr="00D437DD">
        <w:t>програмне</w:t>
      </w:r>
      <w:proofErr w:type="spellEnd"/>
      <w:r w:rsidRPr="00D437DD">
        <w:t xml:space="preserve"> </w:t>
      </w:r>
      <w:proofErr w:type="spellStart"/>
      <w:r w:rsidRPr="00D437DD">
        <w:t>забезпечення</w:t>
      </w:r>
      <w:proofErr w:type="spellEnd"/>
      <w:r w:rsidRPr="00D437DD">
        <w:t xml:space="preserve"> </w:t>
      </w:r>
      <w:proofErr w:type="spellStart"/>
      <w:r w:rsidRPr="00D437DD">
        <w:t>для</w:t>
      </w:r>
      <w:proofErr w:type="spellEnd"/>
      <w:r w:rsidRPr="00D437DD">
        <w:t xml:space="preserve"> </w:t>
      </w:r>
      <w:proofErr w:type="spellStart"/>
      <w:r w:rsidRPr="00D437DD">
        <w:t>тривимірного</w:t>
      </w:r>
      <w:proofErr w:type="spellEnd"/>
      <w:r w:rsidRPr="00D437DD">
        <w:t xml:space="preserve"> </w:t>
      </w:r>
      <w:proofErr w:type="spellStart"/>
      <w:r w:rsidRPr="00D437DD">
        <w:t>моделювання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</w:t>
      </w:r>
      <w:proofErr w:type="spellStart"/>
      <w:r w:rsidRPr="00D437DD">
        <w:t>візуалізації</w:t>
      </w:r>
      <w:proofErr w:type="spellEnd"/>
      <w:r w:rsidRPr="00D437DD">
        <w:t xml:space="preserve"> </w:t>
      </w:r>
      <w:proofErr w:type="spellStart"/>
      <w:r w:rsidRPr="00D437DD">
        <w:t>космосу</w:t>
      </w:r>
      <w:proofErr w:type="spellEnd"/>
      <w:r w:rsidRPr="00D437DD">
        <w:t xml:space="preserve">. Celestia </w:t>
      </w:r>
      <w:proofErr w:type="spellStart"/>
      <w:r w:rsidRPr="00D437DD">
        <w:t>дозволяє</w:t>
      </w:r>
      <w:proofErr w:type="spellEnd"/>
      <w:r w:rsidRPr="00D437DD">
        <w:t xml:space="preserve"> </w:t>
      </w:r>
      <w:proofErr w:type="spellStart"/>
      <w:r w:rsidRPr="00D437DD">
        <w:t>досліджувати</w:t>
      </w:r>
      <w:proofErr w:type="spellEnd"/>
      <w:r w:rsidRPr="00D437DD">
        <w:t xml:space="preserve"> </w:t>
      </w:r>
      <w:proofErr w:type="spellStart"/>
      <w:r w:rsidRPr="00D437DD">
        <w:t>планети</w:t>
      </w:r>
      <w:proofErr w:type="spellEnd"/>
      <w:r w:rsidRPr="00D437DD">
        <w:t xml:space="preserve">, </w:t>
      </w:r>
      <w:proofErr w:type="spellStart"/>
      <w:r w:rsidRPr="00D437DD">
        <w:t>зірки</w:t>
      </w:r>
      <w:proofErr w:type="spellEnd"/>
      <w:r w:rsidRPr="00D437DD">
        <w:t xml:space="preserve">, </w:t>
      </w:r>
      <w:proofErr w:type="spellStart"/>
      <w:r w:rsidRPr="00D437DD">
        <w:t>галактики</w:t>
      </w:r>
      <w:proofErr w:type="spellEnd"/>
      <w:r w:rsidRPr="00D437DD">
        <w:t xml:space="preserve"> </w:t>
      </w:r>
      <w:proofErr w:type="spellStart"/>
      <w:r w:rsidRPr="00D437DD">
        <w:t>та</w:t>
      </w:r>
      <w:proofErr w:type="spellEnd"/>
      <w:r w:rsidRPr="00D437DD">
        <w:t xml:space="preserve"> </w:t>
      </w:r>
      <w:proofErr w:type="spellStart"/>
      <w:r w:rsidRPr="00D437DD">
        <w:t>інші</w:t>
      </w:r>
      <w:proofErr w:type="spellEnd"/>
      <w:r w:rsidRPr="00D437DD">
        <w:t xml:space="preserve"> </w:t>
      </w:r>
      <w:proofErr w:type="spellStart"/>
      <w:r w:rsidRPr="00D437DD">
        <w:t>небесні</w:t>
      </w:r>
      <w:proofErr w:type="spellEnd"/>
      <w:r w:rsidRPr="00D437DD">
        <w:t xml:space="preserve"> </w:t>
      </w:r>
      <w:proofErr w:type="spellStart"/>
      <w:r w:rsidRPr="00D437DD">
        <w:t>тіла</w:t>
      </w:r>
      <w:proofErr w:type="spellEnd"/>
      <w:r w:rsidRPr="00D437DD">
        <w:t xml:space="preserve"> в </w:t>
      </w:r>
      <w:proofErr w:type="spellStart"/>
      <w:r w:rsidRPr="00D437DD">
        <w:t>реальному</w:t>
      </w:r>
      <w:proofErr w:type="spellEnd"/>
      <w:r w:rsidRPr="00D437DD">
        <w:t xml:space="preserve"> </w:t>
      </w:r>
      <w:proofErr w:type="spellStart"/>
      <w:r w:rsidRPr="00D437DD">
        <w:t>часі</w:t>
      </w:r>
      <w:proofErr w:type="spellEnd"/>
      <w:r w:rsidRPr="00D437DD">
        <w:t>.</w:t>
      </w:r>
    </w:p>
    <w:p w14:paraId="21684383" w14:textId="77777777" w:rsidR="00D437DD" w:rsidRDefault="00D437DD"/>
    <w:p w14:paraId="2FB0781A" w14:textId="0F9A63D7" w:rsidR="00CF0AAD" w:rsidRDefault="00000000">
      <w:hyperlink r:id="rId9" w:history="1">
        <w:r w:rsidR="00CF0AAD" w:rsidRPr="00CF0AAD">
          <w:rPr>
            <w:rStyle w:val="a3"/>
          </w:rPr>
          <w:t xml:space="preserve">My Solar System - Astronomy | Orbits | Gravitational Force - </w:t>
        </w:r>
        <w:proofErr w:type="spellStart"/>
        <w:r w:rsidR="00CF0AAD" w:rsidRPr="00CF0AAD">
          <w:rPr>
            <w:rStyle w:val="a3"/>
          </w:rPr>
          <w:t>PhET</w:t>
        </w:r>
        <w:proofErr w:type="spellEnd"/>
        <w:r w:rsidR="00CF0AAD" w:rsidRPr="00CF0AAD">
          <w:rPr>
            <w:rStyle w:val="a3"/>
          </w:rPr>
          <w:t xml:space="preserve"> Interactive Simulations (colorado.edu)</w:t>
        </w:r>
      </w:hyperlink>
    </w:p>
    <w:p w14:paraId="2EB5FCCE" w14:textId="77777777" w:rsidR="00CF0AAD" w:rsidRDefault="00CF0AAD"/>
    <w:p w14:paraId="6852886D" w14:textId="1169800A" w:rsidR="00D437DD" w:rsidRDefault="00FF582F">
      <w:pPr>
        <w:rPr>
          <w:b/>
          <w:bCs/>
          <w:lang w:val="uk-UA"/>
        </w:rPr>
      </w:pPr>
      <w:r>
        <w:rPr>
          <w:b/>
          <w:bCs/>
          <w:lang w:val="uk-UA"/>
        </w:rPr>
        <w:t>Розділ</w:t>
      </w:r>
      <w:r w:rsidR="00803B55" w:rsidRPr="008B5C04">
        <w:rPr>
          <w:b/>
          <w:bCs/>
        </w:rPr>
        <w:t xml:space="preserve"> 1</w:t>
      </w:r>
    </w:p>
    <w:p w14:paraId="1BAAD921" w14:textId="0D3B6BAF" w:rsidR="00FF582F" w:rsidRPr="00FF582F" w:rsidRDefault="00FF582F">
      <w:pPr>
        <w:rPr>
          <w:lang w:val="uk-UA"/>
        </w:rPr>
      </w:pPr>
      <w:r>
        <w:rPr>
          <w:lang w:val="uk-UA"/>
        </w:rPr>
        <w:t>Завдання</w:t>
      </w:r>
    </w:p>
    <w:p w14:paraId="205C042D" w14:textId="02DB534F" w:rsidR="006B5E57" w:rsidRDefault="006B5E57">
      <w:pPr>
        <w:rPr>
          <w:lang w:val="uk-UA"/>
        </w:rPr>
      </w:pPr>
      <w:r>
        <w:rPr>
          <w:lang w:val="uk-UA"/>
        </w:rPr>
        <w:t>Створити систему зірка-планета, так щоб планета була на заданій відстані і рухалась по круговій орбіті.</w:t>
      </w:r>
    </w:p>
    <w:p w14:paraId="0237A17F" w14:textId="3CB3C460" w:rsidR="00582ECE" w:rsidRPr="007F4789" w:rsidRDefault="00582ECE">
      <w:pPr>
        <w:rPr>
          <w:lang w:val="uk-UA"/>
        </w:rPr>
      </w:pPr>
      <w:r>
        <w:rPr>
          <w:lang w:val="uk-UA"/>
        </w:rPr>
        <w:t>Вирішення</w:t>
      </w:r>
    </w:p>
    <w:p w14:paraId="4917B490" w14:textId="1ABFFB24" w:rsidR="00582ECE" w:rsidRDefault="00582ECE">
      <w:pPr>
        <w:rPr>
          <w:lang w:val="uk-UA"/>
        </w:rPr>
      </w:pPr>
      <w:r>
        <w:rPr>
          <w:lang w:val="uk-UA"/>
        </w:rPr>
        <w:t xml:space="preserve">Щоб планета рухалася по колу навкруги </w:t>
      </w:r>
      <w:r w:rsidR="00143EBA">
        <w:rPr>
          <w:lang w:val="uk-UA"/>
        </w:rPr>
        <w:t xml:space="preserve">нерухомої </w:t>
      </w:r>
      <w:r>
        <w:rPr>
          <w:lang w:val="uk-UA"/>
        </w:rPr>
        <w:t xml:space="preserve">зірки, маса планети має бути малою відносно маси зірки. Рух по колу потребує щоб </w:t>
      </w:r>
      <w:r w:rsidRPr="00582ECE">
        <w:rPr>
          <w:lang w:val="uk-UA"/>
        </w:rPr>
        <w:t>відцентрова</w:t>
      </w:r>
      <w:r>
        <w:rPr>
          <w:lang w:val="uk-UA"/>
        </w:rPr>
        <w:t xml:space="preserve"> сила врівноважувалася силою тяжіння, тобто</w:t>
      </w:r>
    </w:p>
    <w:p w14:paraId="6E617D2A" w14:textId="71C9AFD8" w:rsidR="00582ECE" w:rsidRPr="001166A0" w:rsidRDefault="00000000">
      <w:pPr>
        <w:rPr>
          <w:rFonts w:eastAsiaTheme="minorEastAsia"/>
          <w:i/>
          <w:lang w:val="uk-U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lang w:val="uk-UA"/>
            </w:rPr>
            <m:t xml:space="preserve">                     (1.1)</m:t>
          </m:r>
        </m:oMath>
      </m:oMathPara>
    </w:p>
    <w:p w14:paraId="6151455D" w14:textId="66F51B3B" w:rsidR="002D2F29" w:rsidRPr="002D2F29" w:rsidRDefault="002D2F29">
      <w:pPr>
        <w:rPr>
          <w:lang w:val="uk-UA"/>
        </w:rPr>
      </w:pPr>
      <w:r>
        <w:rPr>
          <w:rFonts w:eastAsiaTheme="minorEastAsia"/>
          <w:lang w:val="uk-UA"/>
        </w:rPr>
        <w:t xml:space="preserve">З </w:t>
      </w:r>
      <w:r w:rsidR="001166A0">
        <w:rPr>
          <w:rFonts w:eastAsiaTheme="minorEastAsia"/>
          <w:lang w:val="uk-UA"/>
        </w:rPr>
        <w:t>(1.1)</w:t>
      </w:r>
      <w:r>
        <w:rPr>
          <w:rFonts w:eastAsiaTheme="minorEastAsia"/>
          <w:lang w:val="uk-UA"/>
        </w:rPr>
        <w:t xml:space="preserve"> витікає</w:t>
      </w:r>
      <w:r w:rsidR="001166A0">
        <w:rPr>
          <w:rFonts w:eastAsiaTheme="minorEastAsia"/>
          <w:lang w:val="uk-UA"/>
        </w:rPr>
        <w:t xml:space="preserve">  (1.2).</w:t>
      </w:r>
    </w:p>
    <w:p w14:paraId="3A7B3EF9" w14:textId="3572428E" w:rsidR="00F46598" w:rsidRPr="001166A0" w:rsidRDefault="00143EBA" w:rsidP="00F46598">
      <w:pPr>
        <w:rPr>
          <w:rFonts w:ascii="Consolas" w:eastAsiaTheme="minorEastAsia" w:hAnsi="Consolas"/>
          <w:i/>
          <w:lang w:val="uk-UA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  <m:r>
            <w:rPr>
              <w:rFonts w:ascii="Cambria Math" w:hAnsi="Cambria Math"/>
              <w:lang w:val="uk-UA"/>
            </w:rPr>
            <m:t xml:space="preserve">                       (1.2)</m:t>
          </m:r>
        </m:oMath>
      </m:oMathPara>
    </w:p>
    <w:p w14:paraId="1E09A7CA" w14:textId="77777777" w:rsidR="001166A0" w:rsidRDefault="001166A0" w:rsidP="000259E1">
      <w:pPr>
        <w:rPr>
          <w:rFonts w:ascii="Consolas" w:eastAsiaTheme="minorEastAsia" w:hAnsi="Consolas"/>
          <w:i/>
          <w:lang w:val="uk-UA"/>
        </w:rPr>
      </w:pPr>
    </w:p>
    <w:p w14:paraId="13D274B4" w14:textId="4F00536A" w:rsidR="000259E1" w:rsidRDefault="001166A0" w:rsidP="000259E1">
      <w:pPr>
        <w:rPr>
          <w:rFonts w:eastAsiaTheme="minorEastAsia"/>
          <w:iCs/>
          <w:lang w:val="uk-UA"/>
        </w:rPr>
      </w:pPr>
      <w:r w:rsidRPr="001166A0">
        <w:rPr>
          <w:rFonts w:ascii="Consolas" w:eastAsiaTheme="minorEastAsia" w:hAnsi="Consolas"/>
          <w:iCs/>
          <w:lang w:val="uk-UA"/>
        </w:rPr>
        <w:lastRenderedPageBreak/>
        <w:t>Приклад</w:t>
      </w:r>
      <w:r>
        <w:rPr>
          <w:rFonts w:ascii="Consolas" w:eastAsiaTheme="minorEastAsia" w:hAnsi="Consolas"/>
          <w:iCs/>
          <w:lang w:val="uk-UA"/>
        </w:rPr>
        <w:t xml:space="preserve">. </w:t>
      </w: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 </m:t>
        </m:r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uk-UA"/>
          </w:rPr>
          <m:t xml:space="preserve"> = 1;    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uk-UA"/>
          </w:rPr>
          <m:t xml:space="preserve">=400;    </m:t>
        </m:r>
        <m:r>
          <w:rPr>
            <w:rFonts w:ascii="Cambria Math" w:hAnsi="Cambria Math"/>
            <w:lang w:val="uk-UA"/>
          </w:rPr>
          <m:t>v</m:t>
        </m:r>
        <m:r>
          <w:rPr>
            <w:rFonts w:ascii="Cambria Math" w:eastAsiaTheme="minorEastAsia" w:hAnsi="Cambria Math"/>
            <w:lang w:val="uk-U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10000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400</m:t>
                </m:r>
              </m:den>
            </m:f>
          </m:e>
        </m:rad>
        <m:r>
          <w:rPr>
            <w:rFonts w:ascii="Cambria Math" w:eastAsiaTheme="minorEastAsia" w:hAnsi="Cambria Math"/>
            <w:lang w:val="uk-UA"/>
          </w:rPr>
          <m:t xml:space="preserve">= 5 .  </m:t>
        </m:r>
      </m:oMath>
      <w:r w:rsidR="000259E1" w:rsidRPr="007F4789">
        <w:rPr>
          <w:rFonts w:eastAsiaTheme="minorEastAsia"/>
          <w:iCs/>
          <w:lang w:val="uk-UA"/>
        </w:rPr>
        <w:t xml:space="preserve">  </w:t>
      </w:r>
    </w:p>
    <w:p w14:paraId="2726A93D" w14:textId="77777777" w:rsidR="000259E1" w:rsidRPr="000259E1" w:rsidRDefault="000259E1" w:rsidP="00F46598">
      <w:pPr>
        <w:rPr>
          <w:rFonts w:ascii="Consolas" w:eastAsiaTheme="minorEastAsia" w:hAnsi="Consolas"/>
          <w:lang w:val="uk-UA"/>
        </w:rPr>
      </w:pPr>
    </w:p>
    <w:p w14:paraId="0AC0ED15" w14:textId="77777777" w:rsidR="00DA4DB8" w:rsidRPr="00DA4DB8" w:rsidRDefault="00DA4DB8" w:rsidP="00DA4DB8">
      <w:pPr>
        <w:rPr>
          <w:rFonts w:cstheme="minorHAnsi"/>
        </w:rPr>
      </w:pPr>
      <w:r w:rsidRPr="00DA4DB8">
        <w:rPr>
          <w:rFonts w:cstheme="minorHAnsi"/>
        </w:rPr>
        <w:t> </w:t>
      </w:r>
      <w:r w:rsidRPr="00DA4DB8">
        <w:rPr>
          <w:rFonts w:cstheme="minorHAnsi"/>
          <w:lang w:val="uk-UA"/>
        </w:rPr>
        <w:t xml:space="preserve"> </w:t>
      </w:r>
      <w:r w:rsidRPr="00DA4DB8">
        <w:rPr>
          <w:rFonts w:cstheme="minorHAnsi"/>
        </w:rPr>
        <w:t> </w:t>
      </w:r>
      <w:r w:rsidRPr="00DA4DB8">
        <w:rPr>
          <w:rFonts w:cstheme="minorHAnsi"/>
          <w:lang w:val="uk-UA"/>
        </w:rPr>
        <w:t xml:space="preserve"> </w:t>
      </w:r>
      <w:r w:rsidRPr="00DA4DB8">
        <w:rPr>
          <w:rFonts w:cstheme="minorHAnsi"/>
        </w:rPr>
        <w:t>[{"name":"Sun","m":10000,"r":25,"x":0,"y":0,"vx":0,"vy":0,"color":"yellow"</w:t>
      </w:r>
      <w:proofErr w:type="gramStart"/>
      <w:r w:rsidRPr="00DA4DB8">
        <w:rPr>
          <w:rFonts w:cstheme="minorHAnsi"/>
        </w:rPr>
        <w:t>},{</w:t>
      </w:r>
      <w:proofErr w:type="gramEnd"/>
      <w:r w:rsidRPr="00DA4DB8">
        <w:rPr>
          <w:rFonts w:cstheme="minorHAnsi"/>
        </w:rPr>
        <w:t>"name":"Earth","m":10,"r":8,"x":400,"y":0,"vx":0,"vy":5,"color":"lightblue"}]            </w:t>
      </w:r>
    </w:p>
    <w:p w14:paraId="0F712E0C" w14:textId="41C13EBC" w:rsidR="003F57ED" w:rsidRPr="008B5C04" w:rsidRDefault="003F57ED" w:rsidP="00803B55">
      <w:pPr>
        <w:rPr>
          <w:rFonts w:ascii="Consolas" w:hAnsi="Consolas"/>
          <w:lang w:val="uk-UA"/>
        </w:rPr>
      </w:pPr>
    </w:p>
    <w:p w14:paraId="0E0CD5DC" w14:textId="099946F0" w:rsidR="00A209F9" w:rsidRDefault="00FF582F" w:rsidP="00A209F9">
      <w:pPr>
        <w:rPr>
          <w:b/>
          <w:bCs/>
          <w:lang w:val="uk-UA"/>
        </w:rPr>
      </w:pPr>
      <w:r>
        <w:rPr>
          <w:b/>
          <w:bCs/>
          <w:lang w:val="uk-UA"/>
        </w:rPr>
        <w:t>Розділ</w:t>
      </w:r>
      <w:r w:rsidR="00A209F9" w:rsidRPr="000A144B">
        <w:rPr>
          <w:b/>
          <w:bCs/>
          <w:lang w:val="uk-UA"/>
        </w:rPr>
        <w:t xml:space="preserve"> 2</w:t>
      </w:r>
    </w:p>
    <w:p w14:paraId="573AB1EC" w14:textId="6464E1E8" w:rsidR="00FF582F" w:rsidRPr="00FF582F" w:rsidRDefault="00FF582F" w:rsidP="00A209F9">
      <w:pPr>
        <w:rPr>
          <w:lang w:val="uk-UA"/>
        </w:rPr>
      </w:pPr>
      <w:r>
        <w:rPr>
          <w:lang w:val="uk-UA"/>
        </w:rPr>
        <w:t>Завдання</w:t>
      </w:r>
    </w:p>
    <w:p w14:paraId="1D751684" w14:textId="5D6A7200" w:rsidR="00A209F9" w:rsidRPr="007F4789" w:rsidRDefault="00A209F9" w:rsidP="00A209F9">
      <w:pPr>
        <w:rPr>
          <w:lang w:val="uk-UA"/>
        </w:rPr>
      </w:pPr>
      <w:r w:rsidRPr="00D6625C">
        <w:rPr>
          <w:lang w:val="uk-UA"/>
        </w:rPr>
        <w:t>Створити систему зірка-планета. Маса зірки M, найбільша відстан</w:t>
      </w:r>
      <w:r w:rsidR="00032739" w:rsidRPr="00D6625C">
        <w:rPr>
          <w:lang w:val="uk-UA"/>
        </w:rPr>
        <w:t>ь</w:t>
      </w:r>
      <w:r w:rsidRPr="00D6625C">
        <w:rPr>
          <w:lang w:val="uk-UA"/>
        </w:rPr>
        <w:t xml:space="preserve"> від планети до зірки (відстань в афелію) </w:t>
      </w:r>
      <w:r w:rsidR="00443F7B" w:rsidRPr="00D6625C">
        <w:rPr>
          <w:lang w:val="uk-UA"/>
        </w:rPr>
        <w:t xml:space="preserve">становить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Pr="00D6625C">
        <w:rPr>
          <w:lang w:val="uk-UA"/>
        </w:rPr>
        <w:t xml:space="preserve">. Визначити </w:t>
      </w:r>
      <w:r w:rsidR="00F34F36" w:rsidRPr="00D6625C">
        <w:rPr>
          <w:lang w:val="uk-UA"/>
        </w:rPr>
        <w:t xml:space="preserve">початкову </w:t>
      </w:r>
      <w:r w:rsidRPr="00D6625C">
        <w:rPr>
          <w:lang w:val="uk-UA"/>
        </w:rPr>
        <w:t>швидкість планети так, щоб велик</w:t>
      </w:r>
      <w:r w:rsidR="00F34F36" w:rsidRPr="00D6625C">
        <w:rPr>
          <w:lang w:val="uk-UA"/>
        </w:rPr>
        <w:t xml:space="preserve">ий діаметр </w:t>
      </w:r>
      <w:r w:rsidRPr="00D6625C">
        <w:rPr>
          <w:lang w:val="uk-UA"/>
        </w:rPr>
        <w:t>орбіти дорівнюва</w:t>
      </w:r>
      <w:r w:rsidR="00F34F36" w:rsidRPr="00D6625C">
        <w:rPr>
          <w:lang w:val="uk-UA"/>
        </w:rPr>
        <w:t>в</w:t>
      </w:r>
      <w:r w:rsidRPr="00D6625C">
        <w:rPr>
          <w:lang w:val="uk-UA"/>
        </w:rPr>
        <w:t xml:space="preserve"> </w:t>
      </w:r>
      <w:r w:rsidR="00F34F36" w:rsidRPr="00D6625C">
        <w:t>d</w:t>
      </w:r>
      <w:r w:rsidRPr="00D6625C">
        <w:rPr>
          <w:lang w:val="uk-UA"/>
        </w:rPr>
        <w:t>.</w:t>
      </w:r>
    </w:p>
    <w:p w14:paraId="2FED8545" w14:textId="77777777" w:rsidR="00A209F9" w:rsidRPr="00A209F9" w:rsidRDefault="00A209F9" w:rsidP="00A209F9">
      <w:pPr>
        <w:rPr>
          <w:lang w:val="uk-UA"/>
        </w:rPr>
      </w:pPr>
      <w:r w:rsidRPr="00A209F9">
        <w:rPr>
          <w:lang w:val="uk-UA"/>
        </w:rPr>
        <w:t>Вирішення</w:t>
      </w:r>
    </w:p>
    <w:p w14:paraId="5AD71E41" w14:textId="77777777" w:rsidR="00F34F36" w:rsidRPr="00876B55" w:rsidRDefault="00A209F9" w:rsidP="00A209F9">
      <w:pPr>
        <w:rPr>
          <w:rFonts w:eastAsiaTheme="minorEastAsia"/>
          <w:lang w:val="uk-UA"/>
        </w:rPr>
      </w:pPr>
      <w:r>
        <w:rPr>
          <w:lang w:val="uk-UA"/>
        </w:rPr>
        <w:t>Потенційна енергія тяжіння пл</w:t>
      </w:r>
      <w:r w:rsidR="00EB5B31">
        <w:rPr>
          <w:lang w:val="uk-UA"/>
        </w:rPr>
        <w:t>а</w:t>
      </w:r>
      <w:r>
        <w:rPr>
          <w:lang w:val="uk-UA"/>
        </w:rPr>
        <w:t>нети</w:t>
      </w:r>
      <w:r w:rsidR="00EB5B31">
        <w:rPr>
          <w:lang w:val="uk-UA"/>
        </w:rPr>
        <w:t xml:space="preserve"> масою </w:t>
      </w:r>
      <w:r w:rsidR="00EB5B31" w:rsidRPr="00F34F36">
        <w:rPr>
          <w:i/>
          <w:iCs/>
        </w:rPr>
        <w:t>m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на відстані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від зірки</w:t>
      </w:r>
      <w:r>
        <w:rPr>
          <w:lang w:val="uk-UA"/>
        </w:rPr>
        <w:t xml:space="preserve"> </w:t>
      </w:r>
      <w:r w:rsidR="00EB5B31" w:rsidRPr="00F34F36">
        <w:rPr>
          <w:i/>
          <w:iCs/>
        </w:rPr>
        <w:t>r</w:t>
      </w:r>
      <w:r w:rsidR="00EB5B31" w:rsidRPr="007F4789">
        <w:rPr>
          <w:lang w:val="uk-UA"/>
        </w:rPr>
        <w:t xml:space="preserve"> </w:t>
      </w:r>
      <w:r w:rsidR="00EB5B31">
        <w:rPr>
          <w:lang w:val="uk-UA"/>
        </w:rPr>
        <w:t>дорівнює</w:t>
      </w:r>
      <w:r w:rsidR="00BF0674" w:rsidRPr="007F4789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</w:rPr>
              <m:t>GMm</m:t>
            </m:r>
          </m:num>
          <m:den>
            <m:r>
              <w:rPr>
                <w:rFonts w:ascii="Cambria Math" w:hAnsi="Cambria Math"/>
                <w:lang w:val="uk-UA"/>
              </w:rPr>
              <m:t>r</m:t>
            </m:r>
          </m:den>
        </m:f>
      </m:oMath>
      <w:r w:rsidR="00BF0674" w:rsidRPr="007F4789">
        <w:rPr>
          <w:rFonts w:eastAsiaTheme="minorEastAsia"/>
          <w:lang w:val="uk-UA"/>
        </w:rPr>
        <w:t xml:space="preserve"> .</w:t>
      </w:r>
      <w:r w:rsidR="005A338B" w:rsidRPr="007F4789">
        <w:rPr>
          <w:rFonts w:eastAsiaTheme="minorEastAsia"/>
          <w:lang w:val="uk-UA"/>
        </w:rPr>
        <w:t xml:space="preserve"> </w:t>
      </w:r>
    </w:p>
    <w:p w14:paraId="3CDFF2A1" w14:textId="35460914" w:rsidR="005A338B" w:rsidRDefault="005A338B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Знак «мінус» пояснюється тим, що потенційна енергія тим більша, чим більша відстань між масами (на кшталт розтягуванню пружини). </w:t>
      </w:r>
      <w:r w:rsidR="00032739">
        <w:rPr>
          <w:rFonts w:eastAsiaTheme="minorEastAsia"/>
          <w:lang w:val="uk-UA"/>
        </w:rPr>
        <w:t>Н</w:t>
      </w:r>
      <w:r>
        <w:rPr>
          <w:rFonts w:eastAsiaTheme="minorEastAsia"/>
          <w:lang w:val="uk-UA"/>
        </w:rPr>
        <w:t xml:space="preserve">а нескінченній відстані </w:t>
      </w:r>
      <w:r w:rsidR="00032739">
        <w:rPr>
          <w:rFonts w:eastAsiaTheme="minorEastAsia"/>
          <w:lang w:val="uk-UA"/>
        </w:rPr>
        <w:t xml:space="preserve">енергія найбільша і в той же час </w:t>
      </w:r>
      <w:r w:rsidR="00032739" w:rsidRPr="00032739">
        <w:rPr>
          <w:rFonts w:eastAsiaTheme="minorEastAsia"/>
          <w:lang w:val="uk-UA"/>
        </w:rPr>
        <w:t>прагне до нуля</w:t>
      </w:r>
      <w:r w:rsidR="00032739">
        <w:rPr>
          <w:rFonts w:eastAsiaTheme="minorEastAsia"/>
          <w:lang w:val="uk-UA"/>
        </w:rPr>
        <w:t xml:space="preserve">, що витікає з вигляду </w:t>
      </w:r>
      <w:r w:rsidR="00CE794B">
        <w:rPr>
          <w:rFonts w:eastAsiaTheme="minorEastAsia"/>
          <w:lang w:val="uk-UA"/>
        </w:rPr>
        <w:t>самого дробу.</w:t>
      </w:r>
    </w:p>
    <w:p w14:paraId="65F698D0" w14:textId="42DB764A" w:rsidR="00F34F36" w:rsidRPr="00F34F36" w:rsidRDefault="00F34F36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Направимо початкову швидкість під прямим кутом до напряму на зірку.</w:t>
      </w:r>
    </w:p>
    <w:p w14:paraId="371C9A09" w14:textId="46A68F50" w:rsidR="00EB5B31" w:rsidRPr="005C5B5C" w:rsidRDefault="00F34F36" w:rsidP="00A209F9">
      <w:pPr>
        <w:rPr>
          <w:lang w:val="uk-UA"/>
        </w:rPr>
      </w:pPr>
      <w:r>
        <w:rPr>
          <w:rFonts w:eastAsiaTheme="minorEastAsia"/>
          <w:lang w:val="uk-UA"/>
        </w:rPr>
        <w:t xml:space="preserve">За </w:t>
      </w:r>
      <w:r w:rsidR="00EB5B31">
        <w:rPr>
          <w:rFonts w:eastAsiaTheme="minorEastAsia"/>
          <w:lang w:val="uk-UA"/>
        </w:rPr>
        <w:t>закон</w:t>
      </w:r>
      <w:r>
        <w:rPr>
          <w:rFonts w:eastAsiaTheme="minorEastAsia"/>
          <w:lang w:val="uk-UA"/>
        </w:rPr>
        <w:t>ом</w:t>
      </w:r>
      <w:r w:rsidR="00EB5B31">
        <w:rPr>
          <w:rFonts w:eastAsiaTheme="minorEastAsia"/>
          <w:lang w:val="uk-UA"/>
        </w:rPr>
        <w:t xml:space="preserve"> збереження енергії сума кінетичної і потенційної енергії планети в афелії і в перигелії однакові.</w:t>
      </w:r>
    </w:p>
    <w:p w14:paraId="591F2F96" w14:textId="77482722" w:rsidR="0081284B" w:rsidRPr="00443F7B" w:rsidRDefault="00000000" w:rsidP="0081284B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a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uk-UA"/>
                    </w:rPr>
                    <m:t>p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uk-UA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p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uk-UA"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  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2.1</m:t>
              </m:r>
            </m:e>
          </m:d>
        </m:oMath>
      </m:oMathPara>
    </w:p>
    <w:p w14:paraId="407DE7CE" w14:textId="08D7C60F" w:rsidR="0081284B" w:rsidRDefault="005C5B5C" w:rsidP="00EF4E91">
      <w:pPr>
        <w:rPr>
          <w:lang w:val="uk-UA"/>
        </w:rPr>
      </w:pPr>
      <w:r>
        <w:rPr>
          <w:lang w:val="uk-UA"/>
        </w:rPr>
        <w:t xml:space="preserve">В той же час </w:t>
      </w:r>
      <w:r w:rsidR="00F34F36">
        <w:rPr>
          <w:lang w:val="uk-UA"/>
        </w:rPr>
        <w:t>за</w:t>
      </w:r>
      <w:r w:rsidR="0081284B">
        <w:rPr>
          <w:lang w:val="uk-UA"/>
        </w:rPr>
        <w:t xml:space="preserve"> закон</w:t>
      </w:r>
      <w:r w:rsidR="00F34F36">
        <w:rPr>
          <w:lang w:val="uk-UA"/>
        </w:rPr>
        <w:t>ом</w:t>
      </w:r>
      <w:r w:rsidR="0081284B">
        <w:rPr>
          <w:lang w:val="uk-UA"/>
        </w:rPr>
        <w:t xml:space="preserve"> збереження </w:t>
      </w:r>
      <w:r w:rsidR="003F57ED">
        <w:rPr>
          <w:lang w:val="uk-UA"/>
        </w:rPr>
        <w:t xml:space="preserve">кутового </w:t>
      </w:r>
      <w:r w:rsidR="0081284B">
        <w:rPr>
          <w:lang w:val="uk-UA"/>
        </w:rPr>
        <w:t>момент</w:t>
      </w:r>
      <w:r w:rsidR="00BF0674">
        <w:rPr>
          <w:lang w:val="uk-UA"/>
        </w:rPr>
        <w:t>у</w:t>
      </w:r>
    </w:p>
    <w:p w14:paraId="17BF289C" w14:textId="6AB1EA97" w:rsidR="00BF0674" w:rsidRDefault="00BF0674" w:rsidP="00BF0674">
      <w:pPr>
        <w:rPr>
          <w:rFonts w:eastAsiaTheme="minorEastAsia"/>
          <w:lang w:val="uk-UA"/>
        </w:rPr>
      </w:pPr>
      <m:oMathPara>
        <m:oMath>
          <m:r>
            <w:rPr>
              <w:rFonts w:ascii="Cambria Math" w:eastAsiaTheme="minorEastAsia" w:hAnsi="Cambria Math"/>
              <w:lang w:val="uk-UA"/>
            </w:rPr>
            <m:t>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  <w:lang w:val="uk-UA"/>
            </w:rPr>
            <m:t xml:space="preserve"> m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</m:oMath>
      </m:oMathPara>
    </w:p>
    <w:p w14:paraId="3D5C048D" w14:textId="2745FE6F" w:rsidR="00BF0674" w:rsidRPr="007F4789" w:rsidRDefault="00BF0674" w:rsidP="0081284B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>тобто</w:t>
      </w:r>
      <w:bookmarkStart w:id="0" w:name="_Hlk174635172"/>
      <w:r w:rsidR="00443F7B">
        <w:rPr>
          <w:rFonts w:eastAsiaTheme="minorEastAsia"/>
          <w:lang w:val="uk-UA"/>
        </w:rPr>
        <w:br/>
      </w:r>
      <w:bookmarkEnd w:id="0"/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uk-UA"/>
                </w:rPr>
                <m:t xml:space="preserve">a </m:t>
              </m:r>
            </m:sub>
          </m:sSub>
          <m:r>
            <w:rPr>
              <w:rFonts w:ascii="Cambria Math" w:eastAsiaTheme="minorEastAsia" w:hAnsi="Cambria Math"/>
              <w:lang w:val="uk-UA"/>
            </w:rPr>
            <m:t xml:space="preserve">                        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  <w:lang w:val="uk-UA"/>
                </w:rPr>
                <m:t>2.2</m:t>
              </m:r>
            </m:e>
          </m:d>
        </m:oMath>
      </m:oMathPara>
    </w:p>
    <w:p w14:paraId="47072FB6" w14:textId="77777777" w:rsidR="00443F7B" w:rsidRPr="007F4789" w:rsidRDefault="00443F7B" w:rsidP="0081284B">
      <w:pPr>
        <w:rPr>
          <w:rFonts w:eastAsiaTheme="minorEastAsia"/>
          <w:i/>
          <w:lang w:val="uk-UA"/>
        </w:rPr>
      </w:pPr>
    </w:p>
    <w:p w14:paraId="26FF584E" w14:textId="5B29312E" w:rsidR="00BF0674" w:rsidRPr="00CA6214" w:rsidRDefault="00443F7B" w:rsidP="0081284B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 xml:space="preserve">Підставляємо (2) в (1) і знаходимо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="00CA6214" w:rsidRPr="00CA6214">
        <w:rPr>
          <w:rFonts w:eastAsiaTheme="minorEastAsia"/>
          <w:lang w:val="uk-UA"/>
        </w:rPr>
        <w:t xml:space="preserve"> </w:t>
      </w:r>
      <w:r w:rsidR="00CA6214">
        <w:rPr>
          <w:rFonts w:eastAsiaTheme="minorEastAsia"/>
          <w:lang w:val="uk-UA"/>
        </w:rPr>
        <w:t xml:space="preserve">з огляду на те, що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r>
          <w:rPr>
            <w:rFonts w:ascii="Cambria Math" w:eastAsiaTheme="minorEastAsia" w:hAnsi="Cambria Math"/>
          </w:rPr>
          <m:t>d</m:t>
        </m:r>
        <m:r>
          <w:rPr>
            <w:rFonts w:ascii="Cambria Math" w:eastAsiaTheme="minorEastAsia" w:hAnsi="Cambria Math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="00CA6214" w:rsidRPr="00CA6214">
        <w:rPr>
          <w:rFonts w:eastAsiaTheme="minorEastAsia"/>
          <w:lang w:val="uk-UA"/>
        </w:rPr>
        <w:t xml:space="preserve"> .</w:t>
      </w:r>
    </w:p>
    <w:p w14:paraId="187674F8" w14:textId="260F3E6E" w:rsidR="00A209F9" w:rsidRPr="00AB2610" w:rsidRDefault="00000000" w:rsidP="00A209F9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uk-UA"/>
            </w:rPr>
            <m:t xml:space="preserve">              (2.3)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1F1B885" w14:textId="16F5B12A" w:rsidR="000D44ED" w:rsidRPr="00AB2610" w:rsidRDefault="000D44ED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Так само виводиться і симетрична формула для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p w14:paraId="4B846D70" w14:textId="00C5BA30" w:rsidR="000D44ED" w:rsidRPr="000D44ED" w:rsidRDefault="00000000" w:rsidP="00A209F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               (2.4)</m:t>
          </m:r>
        </m:oMath>
      </m:oMathPara>
    </w:p>
    <w:p w14:paraId="1F43C37F" w14:textId="527B4BCE" w:rsidR="00C144D1" w:rsidRDefault="00C144D1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Приклад. </w:t>
      </w:r>
    </w:p>
    <w:p w14:paraId="38CCD3C2" w14:textId="3D281758" w:rsidR="00C144D1" w:rsidRDefault="00C144D1" w:rsidP="00A209F9">
      <w:pPr>
        <w:rPr>
          <w:rFonts w:eastAsiaTheme="minorEastAsia"/>
          <w:iCs/>
        </w:rPr>
      </w:pPr>
      <m:oMath>
        <m:r>
          <w:rPr>
            <w:rFonts w:ascii="Cambria Math" w:eastAsiaTheme="minorEastAsia" w:hAnsi="Cambria Math"/>
          </w:rPr>
          <m:t xml:space="preserve">M 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;    G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=300;    d=500.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</w:rPr>
          <m:t xml:space="preserve">≈ 5.164    </m:t>
        </m:r>
      </m:oMath>
      <w:r>
        <w:rPr>
          <w:rFonts w:eastAsiaTheme="minorEastAsia"/>
          <w:iCs/>
        </w:rPr>
        <w:t xml:space="preserve">  </w:t>
      </w:r>
    </w:p>
    <w:p w14:paraId="173B4D13" w14:textId="77777777" w:rsidR="00D6625C" w:rsidRDefault="00D6625C" w:rsidP="00A209F9">
      <w:pPr>
        <w:rPr>
          <w:rFonts w:eastAsiaTheme="minorEastAsia"/>
          <w:iCs/>
          <w:lang w:val="uk-UA"/>
        </w:rPr>
      </w:pPr>
    </w:p>
    <w:p w14:paraId="612D8380" w14:textId="6A6161D0" w:rsidR="000259E1" w:rsidRPr="00313F91" w:rsidRDefault="000259E1" w:rsidP="00A209F9">
      <w:pPr>
        <w:rPr>
          <w:rFonts w:eastAsiaTheme="minorEastAsia"/>
          <w:iCs/>
          <w:lang w:val="uk-UA"/>
        </w:rPr>
      </w:pPr>
      <w:r w:rsidRPr="000259E1">
        <w:rPr>
          <w:rFonts w:eastAsiaTheme="minorEastAsia"/>
          <w:iCs/>
        </w:rPr>
        <w:t>[{"name":"Sun","m":10000,"r":20,"x":0,"y":0,"vx":0,"vy":0,"color":"yellow"</w:t>
      </w:r>
      <w:proofErr w:type="gramStart"/>
      <w:r w:rsidRPr="000259E1">
        <w:rPr>
          <w:rFonts w:eastAsiaTheme="minorEastAsia"/>
          <w:iCs/>
        </w:rPr>
        <w:t>},{</w:t>
      </w:r>
      <w:proofErr w:type="gramEnd"/>
      <w:r w:rsidRPr="000259E1">
        <w:rPr>
          <w:rFonts w:eastAsiaTheme="minorEastAsia"/>
          <w:iCs/>
        </w:rPr>
        <w:t>"name":"Earth","m":1,"r":6,"x":300,"y":0,"vx":0,"vy":5.164,"color":"lightblue"}]</w:t>
      </w:r>
    </w:p>
    <w:p w14:paraId="5D9B7908" w14:textId="7DC2170C" w:rsidR="000259E1" w:rsidRPr="00F34F36" w:rsidRDefault="00F34F36" w:rsidP="00A209F9">
      <w:pPr>
        <w:rPr>
          <w:rFonts w:eastAsiaTheme="minorEastAsia"/>
          <w:iCs/>
          <w:lang w:val="uk-UA"/>
        </w:rPr>
      </w:pPr>
      <w:r w:rsidRPr="00D84352">
        <w:rPr>
          <w:i/>
          <w:iCs/>
          <w:lang w:val="uk-UA"/>
        </w:rPr>
        <w:t>Питання 1</w:t>
      </w:r>
      <w:r>
        <w:rPr>
          <w:lang w:val="uk-UA"/>
        </w:rPr>
        <w:t>.</w:t>
      </w:r>
      <w:r w:rsidRPr="00F34F36">
        <w:rPr>
          <w:lang w:val="uk-UA"/>
        </w:rPr>
        <w:t xml:space="preserve"> </w:t>
      </w:r>
      <w:r>
        <w:rPr>
          <w:lang w:val="uk-UA"/>
        </w:rPr>
        <w:t>Комети рухаються по дуже витягнутим еліптичним орбітам. Створіть планету, яка б зникала з поля зору и поверталася через заданий час.</w:t>
      </w:r>
    </w:p>
    <w:p w14:paraId="510EAA00" w14:textId="243ADF38" w:rsidR="00B235D0" w:rsidRDefault="00FF582F" w:rsidP="00B235D0">
      <w:pPr>
        <w:rPr>
          <w:b/>
          <w:bCs/>
          <w:lang w:val="uk-UA"/>
        </w:rPr>
      </w:pPr>
      <w:r>
        <w:rPr>
          <w:b/>
          <w:bCs/>
          <w:lang w:val="uk-UA"/>
        </w:rPr>
        <w:t>Розділ</w:t>
      </w:r>
      <w:r w:rsidR="00A209F9" w:rsidRPr="008B5C04">
        <w:rPr>
          <w:b/>
          <w:bCs/>
          <w:lang w:val="uk-UA"/>
        </w:rPr>
        <w:t xml:space="preserve"> </w:t>
      </w:r>
      <w:r w:rsidR="00310852" w:rsidRPr="008B5C04">
        <w:rPr>
          <w:b/>
          <w:bCs/>
          <w:lang w:val="uk-UA"/>
        </w:rPr>
        <w:t>3</w:t>
      </w:r>
    </w:p>
    <w:p w14:paraId="65D93486" w14:textId="1E37F955" w:rsidR="00FF582F" w:rsidRPr="00FF582F" w:rsidRDefault="00FF582F" w:rsidP="00B235D0">
      <w:pPr>
        <w:rPr>
          <w:lang w:val="uk-UA"/>
        </w:rPr>
      </w:pPr>
      <w:r>
        <w:rPr>
          <w:lang w:val="uk-UA"/>
        </w:rPr>
        <w:t>Завдання</w:t>
      </w:r>
    </w:p>
    <w:p w14:paraId="758522EB" w14:textId="31B8B57D" w:rsidR="00047CED" w:rsidRPr="00047CED" w:rsidRDefault="00B235D0" w:rsidP="00A209F9">
      <w:pPr>
        <w:rPr>
          <w:lang w:val="uk-UA"/>
        </w:rPr>
      </w:pPr>
      <w:r>
        <w:rPr>
          <w:lang w:val="uk-UA"/>
        </w:rPr>
        <w:t xml:space="preserve">Створити систему подвійної зірки з </w:t>
      </w:r>
      <w:r w:rsidR="00047CED">
        <w:rPr>
          <w:lang w:val="uk-UA"/>
        </w:rPr>
        <w:t xml:space="preserve">масами </w:t>
      </w:r>
      <w:r w:rsidR="00047CED">
        <w:t>m</w:t>
      </w:r>
      <w:r w:rsidR="00047CED" w:rsidRPr="007F4789">
        <w:rPr>
          <w:lang w:val="uk-UA"/>
        </w:rPr>
        <w:t xml:space="preserve">1 </w:t>
      </w:r>
      <w:r>
        <w:rPr>
          <w:lang w:val="uk-UA"/>
        </w:rPr>
        <w:t xml:space="preserve">і </w:t>
      </w:r>
      <w:r w:rsidR="00047CED">
        <w:t>m</w:t>
      </w:r>
      <w:r w:rsidR="00047CED" w:rsidRPr="007F4789">
        <w:rPr>
          <w:lang w:val="uk-UA"/>
        </w:rPr>
        <w:t xml:space="preserve">2 </w:t>
      </w:r>
      <w:r w:rsidR="00047CED">
        <w:rPr>
          <w:lang w:val="uk-UA"/>
        </w:rPr>
        <w:t>і</w:t>
      </w:r>
      <w:r w:rsidR="00047CED" w:rsidRPr="007F4789">
        <w:rPr>
          <w:lang w:val="uk-UA"/>
        </w:rPr>
        <w:t xml:space="preserve"> </w:t>
      </w:r>
      <w:r>
        <w:rPr>
          <w:lang w:val="uk-UA"/>
        </w:rPr>
        <w:t>відстанню між центрами</w:t>
      </w:r>
      <w:r w:rsidR="00047CED">
        <w:rPr>
          <w:lang w:val="uk-UA"/>
        </w:rPr>
        <w:t xml:space="preserve"> – </w:t>
      </w:r>
      <w:r w:rsidR="00047CED">
        <w:t>r</w:t>
      </w:r>
      <w:r>
        <w:rPr>
          <w:lang w:val="uk-UA"/>
        </w:rPr>
        <w:t>.</w:t>
      </w:r>
      <w:r w:rsidR="00047CED">
        <w:rPr>
          <w:lang w:val="uk-UA"/>
        </w:rPr>
        <w:t xml:space="preserve"> Обрати швидкість окремих зірок, яка б забезпечила </w:t>
      </w:r>
      <w:r w:rsidR="006C0C50">
        <w:rPr>
          <w:lang w:val="uk-UA"/>
        </w:rPr>
        <w:t>існування подвійної зірки</w:t>
      </w:r>
      <w:r w:rsidR="00047CED">
        <w:rPr>
          <w:lang w:val="uk-UA"/>
        </w:rPr>
        <w:t>.</w:t>
      </w:r>
    </w:p>
    <w:p w14:paraId="4FE03ED5" w14:textId="68D74D9D" w:rsidR="00246BB9" w:rsidRDefault="00A209F9" w:rsidP="00A209F9">
      <w:pPr>
        <w:rPr>
          <w:lang w:val="uk-UA"/>
        </w:rPr>
      </w:pPr>
      <w:r>
        <w:rPr>
          <w:lang w:val="uk-UA"/>
        </w:rPr>
        <w:t>Вирішення</w:t>
      </w:r>
    </w:p>
    <w:p w14:paraId="66C04D41" w14:textId="49611B4A" w:rsidR="006C0C50" w:rsidRDefault="006C0C50" w:rsidP="00A209F9">
      <w:pPr>
        <w:rPr>
          <w:lang w:val="uk-UA"/>
        </w:rPr>
      </w:pPr>
      <w:r>
        <w:rPr>
          <w:lang w:val="uk-UA"/>
        </w:rPr>
        <w:t>Подвійна зірка буде існувати, коли зірки будуть обертатися навколо центра мас по еліпсам</w:t>
      </w:r>
      <w:r w:rsidR="00A41CCB" w:rsidRPr="00A41CCB">
        <w:rPr>
          <w:lang w:val="uk-UA"/>
        </w:rPr>
        <w:t xml:space="preserve"> </w:t>
      </w:r>
      <w:r w:rsidR="00A41CCB">
        <w:rPr>
          <w:lang w:val="uk-UA"/>
        </w:rPr>
        <w:t>згідно з першим законом Кеплера, а не розлетяться на нескінченну відстань і не впадуть одна на одну.</w:t>
      </w:r>
    </w:p>
    <w:p w14:paraId="5AC045B9" w14:textId="12F71F40" w:rsidR="00A41CCB" w:rsidRDefault="007F4789" w:rsidP="00A41CCB">
      <w:pPr>
        <w:rPr>
          <w:rFonts w:eastAsiaTheme="minorEastAsia"/>
          <w:lang w:val="uk-UA"/>
        </w:rPr>
      </w:pPr>
      <w:r>
        <w:rPr>
          <w:lang w:val="uk-UA"/>
        </w:rPr>
        <w:t>Р</w:t>
      </w:r>
      <w:r w:rsidR="00A41CCB">
        <w:rPr>
          <w:lang w:val="uk-UA"/>
        </w:rPr>
        <w:t>озглянемо спрощений випадок, коли маси зірок однакові</w:t>
      </w:r>
      <w:r w:rsidR="00A41CCB" w:rsidRPr="007F4789">
        <w:rPr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r>
          <w:rPr>
            <w:rFonts w:ascii="Cambria Math" w:hAnsi="Cambria Math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 </m:t>
        </m:r>
      </m:oMath>
      <w:r w:rsidR="00A41CCB">
        <w:rPr>
          <w:rFonts w:eastAsiaTheme="minorEastAsia"/>
          <w:lang w:val="uk-UA"/>
        </w:rPr>
        <w:t xml:space="preserve"> і швидкості в </w:t>
      </w:r>
      <w:r w:rsidR="008D3884">
        <w:rPr>
          <w:rFonts w:eastAsiaTheme="minorEastAsia"/>
          <w:lang w:val="uk-UA"/>
        </w:rPr>
        <w:t>початков</w:t>
      </w:r>
      <w:r w:rsidR="00A41CCB">
        <w:rPr>
          <w:rFonts w:eastAsiaTheme="minorEastAsia"/>
          <w:lang w:val="uk-UA"/>
        </w:rPr>
        <w:t xml:space="preserve">ому стані також однакові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 xml:space="preserve"> 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1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2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r>
          <w:rPr>
            <w:rFonts w:ascii="Cambria Math" w:hAnsi="Cambria Math"/>
          </w:rPr>
          <m:t>v</m:t>
        </m:r>
      </m:oMath>
      <w:r w:rsidR="00A41CCB">
        <w:rPr>
          <w:lang w:val="uk-UA"/>
        </w:rPr>
        <w:t xml:space="preserve"> </w:t>
      </w:r>
      <w:r w:rsidR="00723F19">
        <w:rPr>
          <w:lang w:val="uk-UA"/>
        </w:rPr>
        <w:t>і протилежно направлені</w:t>
      </w:r>
      <w:r w:rsidR="00A41CCB">
        <w:rPr>
          <w:rFonts w:eastAsiaTheme="minorEastAsia"/>
          <w:lang w:val="uk-UA"/>
        </w:rPr>
        <w:t xml:space="preserve">. </w:t>
      </w:r>
    </w:p>
    <w:p w14:paraId="2B360DA9" w14:textId="5AD71831" w:rsidR="00723F19" w:rsidRDefault="00723F19" w:rsidP="00A41CCB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В будь-який момент часу система має потенційну енергію тяжіння</w:t>
      </w:r>
    </w:p>
    <w:p w14:paraId="28249A92" w14:textId="1861B539" w:rsidR="00723F19" w:rsidRPr="00723F19" w:rsidRDefault="00723F19" w:rsidP="00A41CCB">
      <w:pPr>
        <w:rPr>
          <w:rFonts w:eastAsiaTheme="minorEastAsia"/>
          <w:i/>
          <w:lang w:val="uk-UA"/>
        </w:rPr>
      </w:pPr>
      <m:oMathPara>
        <m:oMath>
          <m:r>
            <w:rPr>
              <w:rFonts w:ascii="Cambria Math" w:hAnsi="Cambria Math"/>
            </w:rPr>
            <m:t>H</m:t>
          </m:r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  <w:lang w:val="uk-UA"/>
            </w:rPr>
            <m:t xml:space="preserve"> </m:t>
          </m:r>
        </m:oMath>
      </m:oMathPara>
    </w:p>
    <w:p w14:paraId="029AF110" w14:textId="16A56661" w:rsidR="00723F19" w:rsidRPr="00A41CCB" w:rsidRDefault="00723F19" w:rsidP="00A41CCB">
      <w:pPr>
        <w:rPr>
          <w:lang w:val="uk-UA"/>
        </w:rPr>
      </w:pPr>
      <w:r>
        <w:rPr>
          <w:rFonts w:eastAsiaTheme="minorEastAsia"/>
          <w:lang w:val="uk-UA"/>
        </w:rPr>
        <w:t xml:space="preserve">і кінетичну енергію </w:t>
      </w:r>
    </w:p>
    <w:p w14:paraId="5163988E" w14:textId="66007CAC" w:rsidR="00A41CCB" w:rsidRPr="00723F19" w:rsidRDefault="00723F19" w:rsidP="00A41CCB">
      <w:pPr>
        <w:rPr>
          <w:i/>
          <w:lang w:val="uk-UA"/>
        </w:rPr>
      </w:pPr>
      <m:oMathPara>
        <m:oMath>
          <m:r>
            <w:rPr>
              <w:rFonts w:ascii="Cambria Math" w:hAnsi="Cambria Math"/>
            </w:rPr>
            <m:t xml:space="preserve">  </m:t>
          </m:r>
          <m:r>
            <w:rPr>
              <w:rFonts w:ascii="Cambria Math" w:hAnsi="Cambria Math"/>
              <w:lang w:val="uk-UA"/>
            </w:rPr>
            <m:t xml:space="preserve">    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uk-UA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uk-UA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  <w:lang w:val="uk-UA"/>
                </w:rPr>
              </m:ctrlPr>
            </m:num>
            <m:den>
              <m:r>
                <w:rPr>
                  <w:rFonts w:ascii="Cambria Math" w:hAnsi="Cambria Math"/>
                  <w:lang w:val="uk-UA"/>
                </w:rPr>
                <m:t>2</m:t>
              </m:r>
            </m:den>
          </m:f>
          <m:r>
            <w:rPr>
              <w:rFonts w:ascii="Cambria Math" w:hAnsi="Cambria Math"/>
              <w:lang w:val="uk-UA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  <w:lang w:val="uk-UA"/>
            </w:rPr>
            <m:t xml:space="preserve"> </m:t>
          </m:r>
        </m:oMath>
      </m:oMathPara>
    </w:p>
    <w:p w14:paraId="6372CFDB" w14:textId="77777777" w:rsidR="00E35D11" w:rsidRDefault="00E35D11" w:rsidP="00A209F9">
      <w:pPr>
        <w:rPr>
          <w:lang w:val="uk-UA"/>
        </w:rPr>
      </w:pPr>
      <w:r>
        <w:rPr>
          <w:lang w:val="uk-UA"/>
        </w:rPr>
        <w:t xml:space="preserve">Надали зірки можуть зближуватися, розходитися або зберігати початкову відстань. </w:t>
      </w:r>
    </w:p>
    <w:p w14:paraId="4FE07E84" w14:textId="7CC66771" w:rsidR="00E35D11" w:rsidRDefault="00E35D11" w:rsidP="00A209F9">
      <w:pPr>
        <w:rPr>
          <w:lang w:val="uk-UA"/>
        </w:rPr>
      </w:pPr>
      <w:r>
        <w:rPr>
          <w:lang w:val="uk-UA"/>
        </w:rPr>
        <w:t xml:space="preserve">Останнє можливе коли зірки обертаються навкруги центра мас по колу (рис а). В цьому випадку </w:t>
      </w:r>
      <w:r w:rsidRPr="00E35D11">
        <w:rPr>
          <w:lang w:val="uk-UA"/>
        </w:rPr>
        <w:t>доцентрова сила</w:t>
      </w:r>
      <w:r>
        <w:rPr>
          <w:lang w:val="uk-UA"/>
        </w:rPr>
        <w:t xml:space="preserve"> є силою тяжіння до протилежної зірки і </w:t>
      </w:r>
      <w:r w:rsidRPr="00E35D11">
        <w:rPr>
          <w:lang w:val="uk-UA"/>
        </w:rPr>
        <w:t>справедливе співвідношення</w:t>
      </w:r>
    </w:p>
    <w:p w14:paraId="3FB2D555" w14:textId="3925F51F" w:rsidR="00E35D11" w:rsidRPr="00470DC0" w:rsidRDefault="00000000" w:rsidP="00E35D11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r/2</m:t>
              </m:r>
            </m:den>
          </m:f>
          <m:r>
            <w:rPr>
              <w:rFonts w:ascii="Cambria Math" w:hAnsi="Cambria Math"/>
            </w:rPr>
            <m:t>=G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5D51B12" w14:textId="5239B00F" w:rsidR="00470DC0" w:rsidRPr="002D2F29" w:rsidRDefault="00470DC0" w:rsidP="00E35D11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v=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2r</m:t>
                  </m:r>
                </m:den>
              </m:f>
            </m:e>
          </m:rad>
        </m:oMath>
      </m:oMathPara>
    </w:p>
    <w:p w14:paraId="48B4502E" w14:textId="550F5C40" w:rsidR="00470DC0" w:rsidRDefault="00470DC0" w:rsidP="00EF4E91">
      <w:pPr>
        <w:rPr>
          <w:rFonts w:eastAsiaTheme="minorEastAsia"/>
          <w:iCs/>
        </w:rPr>
      </w:pPr>
      <w:r>
        <w:rPr>
          <w:lang w:val="uk-UA"/>
        </w:rPr>
        <w:t xml:space="preserve">Наприклад,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hAnsi="Cambria Math"/>
          </w:rPr>
          <m:t>=10000,  r=600</m:t>
        </m:r>
      </m:oMath>
      <w:r>
        <w:rPr>
          <w:rFonts w:eastAsiaTheme="minorEastAsia"/>
        </w:rPr>
        <w:t xml:space="preserve">, </w:t>
      </w:r>
      <w:r>
        <w:rPr>
          <w:lang w:val="uk-UA"/>
        </w:rPr>
        <w:t xml:space="preserve"> </w:t>
      </w:r>
      <m:oMath>
        <m:r>
          <w:rPr>
            <w:rFonts w:ascii="Cambria Math" w:eastAsiaTheme="minorEastAsia" w:hAnsi="Cambria Math"/>
          </w:rPr>
          <m:t xml:space="preserve">v=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(1*10000)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(2*600</m:t>
                </m:r>
              </m:den>
            </m:f>
            <m:r>
              <w:rPr>
                <w:rFonts w:ascii="Cambria Math" w:eastAsiaTheme="minorEastAsia" w:hAnsi="Cambria Math"/>
              </w:rPr>
              <m:t>)</m:t>
            </m:r>
          </m:e>
        </m:rad>
        <m:r>
          <m:rPr>
            <m:sty m:val="p"/>
          </m:rPr>
          <w:rPr>
            <w:rFonts w:ascii="Cambria Math" w:eastAsiaTheme="minorEastAsia" w:hAnsi="Cambria Math"/>
          </w:rPr>
          <m:t xml:space="preserve">= </m:t>
        </m:r>
      </m:oMath>
      <w:r w:rsidRPr="00470DC0">
        <w:rPr>
          <w:rFonts w:eastAsiaTheme="minorEastAsia"/>
          <w:iCs/>
        </w:rPr>
        <w:t>1.581</w:t>
      </w:r>
      <w:r w:rsidR="000E7FDC">
        <w:rPr>
          <w:rFonts w:eastAsiaTheme="minorEastAsia"/>
          <w:iCs/>
        </w:rPr>
        <w:t>.</w:t>
      </w:r>
      <w:r w:rsidR="009A3BE5">
        <w:rPr>
          <w:rFonts w:eastAsiaTheme="minorEastAsia"/>
          <w:iCs/>
        </w:rPr>
        <w:t xml:space="preserve"> </w:t>
      </w:r>
      <w:r w:rsidR="009A3BE5">
        <w:rPr>
          <w:lang w:val="uk-UA"/>
        </w:rPr>
        <w:t>Нагадуємо, що в нашій моделі</w:t>
      </w:r>
      <w:r w:rsidR="009A3BE5">
        <w:t xml:space="preserve"> G</w:t>
      </w:r>
      <w:r w:rsidR="009A3BE5">
        <w:rPr>
          <w:lang w:val="uk-UA"/>
        </w:rPr>
        <w:t xml:space="preserve"> = 1</w:t>
      </w:r>
      <w:r w:rsidR="009A3BE5">
        <w:t>.</w:t>
      </w:r>
    </w:p>
    <w:p w14:paraId="49105500" w14:textId="652B5742" w:rsidR="009A3BE5" w:rsidRDefault="000E7FDC" w:rsidP="00EF4E91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 xml:space="preserve">Зірки можуть розходитися і при певних значеннях швидкості </w:t>
      </w:r>
      <w:r>
        <w:rPr>
          <w:rFonts w:eastAsiaTheme="minorEastAsia"/>
          <w:iCs/>
        </w:rPr>
        <w:t xml:space="preserve">v </w:t>
      </w:r>
      <w:r>
        <w:rPr>
          <w:rFonts w:eastAsiaTheme="minorEastAsia"/>
          <w:iCs/>
          <w:lang w:val="uk-UA"/>
        </w:rPr>
        <w:t xml:space="preserve">розлетяться зовсім. Коли зірки розходяться, кінетична енергія перетікає в потенційну, і якщо </w:t>
      </w:r>
      <w:r w:rsidR="009A3BE5">
        <w:rPr>
          <w:rFonts w:eastAsiaTheme="minorEastAsia"/>
          <w:iCs/>
          <w:lang w:val="uk-UA"/>
        </w:rPr>
        <w:t xml:space="preserve">запас кінетичної енергії достатній, щоб потенційна енергія сягнула нуля, тобто </w:t>
      </w:r>
      <w:r w:rsidR="009A3BE5">
        <w:rPr>
          <w:rFonts w:eastAsiaTheme="minorEastAsia"/>
          <w:iCs/>
        </w:rPr>
        <w:t>E</w:t>
      </w:r>
      <w:r w:rsidR="009A3BE5" w:rsidRPr="007F4789">
        <w:rPr>
          <w:rFonts w:eastAsiaTheme="minorEastAsia"/>
          <w:iCs/>
          <w:lang w:val="uk-UA"/>
        </w:rPr>
        <w:t xml:space="preserve"> &gt;</w:t>
      </w:r>
      <w:r w:rsidR="002F1621">
        <w:rPr>
          <w:rFonts w:eastAsiaTheme="minorEastAsia"/>
          <w:iCs/>
          <w:lang w:val="uk-UA"/>
        </w:rPr>
        <w:t>=</w:t>
      </w:r>
      <w:r w:rsidR="009A3BE5" w:rsidRPr="007F4789">
        <w:rPr>
          <w:rFonts w:eastAsiaTheme="minorEastAsia"/>
          <w:iCs/>
          <w:lang w:val="uk-UA"/>
        </w:rPr>
        <w:t xml:space="preserve"> -</w:t>
      </w:r>
      <w:r w:rsidR="009A3BE5">
        <w:rPr>
          <w:rFonts w:eastAsiaTheme="minorEastAsia"/>
          <w:iCs/>
        </w:rPr>
        <w:t>H</w:t>
      </w:r>
      <w:r w:rsidR="009A3BE5" w:rsidRPr="007F4789">
        <w:rPr>
          <w:rFonts w:eastAsiaTheme="minorEastAsia"/>
          <w:iCs/>
          <w:lang w:val="uk-UA"/>
        </w:rPr>
        <w:t xml:space="preserve">, </w:t>
      </w:r>
      <w:r w:rsidR="009A3BE5">
        <w:rPr>
          <w:rFonts w:eastAsiaTheme="minorEastAsia"/>
          <w:iCs/>
          <w:lang w:val="uk-UA"/>
        </w:rPr>
        <w:t xml:space="preserve">то відстань між зірками </w:t>
      </w:r>
      <w:r w:rsidR="002F1621">
        <w:rPr>
          <w:rFonts w:eastAsiaTheme="minorEastAsia"/>
          <w:iCs/>
          <w:lang w:val="uk-UA"/>
        </w:rPr>
        <w:t>змож</w:t>
      </w:r>
      <w:r w:rsidR="009A3BE5">
        <w:rPr>
          <w:rFonts w:eastAsiaTheme="minorEastAsia"/>
          <w:iCs/>
          <w:lang w:val="uk-UA"/>
        </w:rPr>
        <w:t>е зростати до нескінченності.</w:t>
      </w:r>
      <w:r w:rsidR="002F1621">
        <w:rPr>
          <w:rFonts w:eastAsiaTheme="minorEastAsia"/>
          <w:iCs/>
          <w:lang w:val="uk-UA"/>
        </w:rPr>
        <w:t xml:space="preserve"> </w:t>
      </w:r>
    </w:p>
    <w:p w14:paraId="17BE2321" w14:textId="59F6612D" w:rsidR="009A3BE5" w:rsidRPr="00DC4236" w:rsidRDefault="009A3BE5" w:rsidP="00EF4E91">
      <w:pPr>
        <w:rPr>
          <w:lang w:val="uk-UA"/>
        </w:rPr>
      </w:pPr>
      <m:oMathPara>
        <m:oMath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≤-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  <m:r>
            <w:rPr>
              <w:rFonts w:ascii="Cambria Math" w:hAnsi="Cambria Math"/>
            </w:rPr>
            <m:t xml:space="preserve">   ⟹  v≤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14:paraId="323374C4" w14:textId="35199BB2" w:rsidR="005C14F6" w:rsidRPr="00947F9C" w:rsidRDefault="009A3BE5" w:rsidP="00A209F9">
      <w:pPr>
        <w:rPr>
          <w:rFonts w:eastAsiaTheme="minorEastAsia"/>
          <w:lang w:val="uk-UA"/>
        </w:rPr>
      </w:pPr>
      <w:r>
        <w:rPr>
          <w:lang w:val="uk-UA"/>
        </w:rPr>
        <w:t xml:space="preserve">Наприклад, </w:t>
      </w:r>
      <w:r>
        <w:t>m</w:t>
      </w:r>
      <w:r w:rsidRPr="007F4789">
        <w:rPr>
          <w:lang w:val="uk-UA"/>
        </w:rPr>
        <w:t xml:space="preserve"> = 1000, </w:t>
      </w:r>
      <w:r>
        <w:t>r</w:t>
      </w:r>
      <w:r w:rsidRPr="007F4789">
        <w:rPr>
          <w:lang w:val="uk-UA"/>
        </w:rPr>
        <w:t xml:space="preserve"> = 100</w:t>
      </w:r>
      <w:r>
        <w:rPr>
          <w:lang w:val="uk-UA"/>
        </w:rPr>
        <w:t>. Тоді</w:t>
      </w:r>
      <w:r w:rsidR="002F1621" w:rsidRPr="007F4789">
        <w:rPr>
          <w:lang w:val="uk-UA"/>
        </w:rPr>
        <w:t xml:space="preserve"> </w:t>
      </w:r>
      <w:r w:rsidR="002F1621">
        <w:rPr>
          <w:lang w:val="uk-UA"/>
        </w:rPr>
        <w:t>при</w:t>
      </w:r>
      <w:r w:rsidRPr="007F4789">
        <w:rPr>
          <w:lang w:val="uk-UA"/>
        </w:rPr>
        <w:t xml:space="preserve"> </w:t>
      </w:r>
      <m:oMath>
        <m:r>
          <w:rPr>
            <w:rFonts w:ascii="Cambria Math" w:hAnsi="Cambria Math"/>
          </w:rPr>
          <m:t>v</m:t>
        </m:r>
        <m:r>
          <w:rPr>
            <w:rFonts w:ascii="Cambria Math" w:hAnsi="Cambria Math"/>
            <w:lang w:val="uk-UA"/>
          </w:rPr>
          <m:t xml:space="preserve">&lt;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  <w:lang w:val="uk-UA"/>
                  </w:rPr>
                  <m:t>1000</m:t>
                </m:r>
              </m:num>
              <m:den>
                <m:r>
                  <w:rPr>
                    <w:rFonts w:ascii="Cambria Math" w:hAnsi="Cambria Math"/>
                    <w:lang w:val="uk-UA"/>
                  </w:rPr>
                  <m:t>100</m:t>
                </m:r>
              </m:den>
            </m:f>
            <m:r>
              <w:rPr>
                <w:rFonts w:ascii="Cambria Math" w:hAnsi="Cambria Math"/>
                <w:lang w:val="uk-UA"/>
              </w:rPr>
              <m:t xml:space="preserve"> </m:t>
            </m:r>
          </m:e>
        </m:rad>
        <m:r>
          <w:rPr>
            <w:rFonts w:ascii="Cambria Math" w:hAnsi="Cambria Math"/>
            <w:lang w:val="uk-UA"/>
          </w:rPr>
          <m:t>≈ 3.1623</m:t>
        </m:r>
      </m:oMath>
      <w:r w:rsidR="002F1621">
        <w:rPr>
          <w:rFonts w:eastAsiaTheme="minorEastAsia"/>
          <w:lang w:val="uk-UA"/>
        </w:rPr>
        <w:t xml:space="preserve"> планети не будуть розходитися на нескінченність.</w:t>
      </w:r>
    </w:p>
    <w:p w14:paraId="1193A270" w14:textId="113F2442" w:rsidR="00947F9C" w:rsidRDefault="007F4789" w:rsidP="00A209F9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Зірки можуть зближуватися і якщо відстань між центрами стане дуже малою, модель не буде працювати</w:t>
      </w:r>
      <w:r w:rsidRPr="007F4789">
        <w:rPr>
          <w:rFonts w:eastAsiaTheme="minorEastAsia"/>
          <w:iCs/>
          <w:lang w:val="uk-UA"/>
        </w:rPr>
        <w:t xml:space="preserve"> </w:t>
      </w:r>
      <w:r w:rsidR="008B5C04">
        <w:rPr>
          <w:rFonts w:eastAsiaTheme="minorEastAsia"/>
          <w:iCs/>
          <w:lang w:val="uk-UA"/>
        </w:rPr>
        <w:t>правильно</w:t>
      </w:r>
      <w:r>
        <w:rPr>
          <w:rFonts w:eastAsiaTheme="minorEastAsia"/>
          <w:iCs/>
          <w:lang w:val="uk-UA"/>
        </w:rPr>
        <w:t xml:space="preserve">. </w:t>
      </w:r>
    </w:p>
    <w:p w14:paraId="06338604" w14:textId="2233C8B7" w:rsidR="007F4789" w:rsidRPr="008370D2" w:rsidRDefault="007F4789" w:rsidP="00A209F9">
      <w:pPr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lastRenderedPageBreak/>
        <w:t>Обертання зірки навкруги центра мас схоже на рух планети в центральному полі тяжіння.</w:t>
      </w:r>
      <w:r w:rsidR="008370D2">
        <w:rPr>
          <w:rFonts w:eastAsiaTheme="minorEastAsia"/>
          <w:iCs/>
          <w:lang w:val="uk-UA"/>
        </w:rPr>
        <w:t xml:space="preserve"> Різниця полягає в тому, що відстані до центу мас вдвічі менші за відстані від однієї зірки до іншої, тому формула для швидкості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</m:oMath>
      <w:r w:rsidR="008370D2">
        <w:rPr>
          <w:rFonts w:eastAsiaTheme="minorEastAsia"/>
          <w:lang w:val="uk-UA"/>
        </w:rPr>
        <w:t xml:space="preserve"> буде такою</w:t>
      </w:r>
    </w:p>
    <w:p w14:paraId="4C4C49BE" w14:textId="44FE2702" w:rsidR="000B3E43" w:rsidRPr="00947F9C" w:rsidRDefault="00000000" w:rsidP="000B3E43">
      <w:pPr>
        <w:rPr>
          <w:rFonts w:eastAsiaTheme="minorEastAsia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uk-UA"/>
                    </w:rPr>
                    <m:t xml:space="preserve"> 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</m:sSub>
                </m:den>
              </m:f>
            </m:e>
          </m:rad>
        </m:oMath>
      </m:oMathPara>
    </w:p>
    <w:p w14:paraId="19C05940" w14:textId="78EDF976" w:rsidR="00E307B5" w:rsidRDefault="00947F9C" w:rsidP="00A209F9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Тут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</m:oMath>
      <w:r w:rsidRPr="00947F9C">
        <w:rPr>
          <w:rFonts w:eastAsiaTheme="minorEastAsia"/>
          <w:lang w:val="uk-UA"/>
        </w:rPr>
        <w:t xml:space="preserve">  - </w:t>
      </w:r>
      <w:r>
        <w:rPr>
          <w:rFonts w:eastAsiaTheme="minorEastAsia"/>
          <w:lang w:val="uk-UA"/>
        </w:rPr>
        <w:t xml:space="preserve">відстань від зірки до центру мас, коли зірка по відношенню до центра знаходиться в афелії,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/>
          <w:lang w:val="uk-UA"/>
        </w:rPr>
        <w:t xml:space="preserve"> – теж саме в </w:t>
      </w:r>
      <w:r w:rsidR="00CE38A2">
        <w:rPr>
          <w:rFonts w:eastAsiaTheme="minorEastAsia"/>
          <w:lang w:val="uk-UA"/>
        </w:rPr>
        <w:t>перигелії</w:t>
      </w:r>
      <w:r>
        <w:rPr>
          <w:rFonts w:eastAsiaTheme="minorEastAsia"/>
          <w:lang w:val="uk-UA"/>
        </w:rPr>
        <w:t>.</w:t>
      </w:r>
      <w:r w:rsidR="00CE38A2">
        <w:rPr>
          <w:rFonts w:eastAsiaTheme="minorEastAsia"/>
          <w:lang w:val="uk-UA"/>
        </w:rPr>
        <w:t xml:space="preserve">  </w:t>
      </w:r>
      <w:r>
        <w:rPr>
          <w:lang w:val="uk-UA"/>
        </w:rPr>
        <w:t xml:space="preserve">Найменша відстань між зірками дорівнює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uk-UA"/>
              </w:rPr>
              <m:t xml:space="preserve"> 2</m:t>
            </m:r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 w:rsidR="00CB7E5D">
        <w:rPr>
          <w:rFonts w:eastAsiaTheme="minorEastAsia"/>
          <w:lang w:val="uk-UA"/>
        </w:rPr>
        <w:t>.</w:t>
      </w:r>
    </w:p>
    <w:p w14:paraId="7F5CA548" w14:textId="66C2AD56" w:rsidR="00CE38A2" w:rsidRPr="00CB7E5D" w:rsidRDefault="00CB7E5D" w:rsidP="00F46598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Наприклад, припустимо, що мінімальна відстань між зірками – 60. </w:t>
      </w:r>
    </w:p>
    <w:p w14:paraId="143D8655" w14:textId="074C1703" w:rsidR="00C53AC4" w:rsidRDefault="00C53AC4" w:rsidP="00C53AC4">
      <w:pPr>
        <w:rPr>
          <w:rFonts w:eastAsiaTheme="minorEastAsia"/>
          <w:iCs/>
          <w:lang w:val="uk-UA"/>
        </w:rPr>
      </w:pPr>
      <m:oMath>
        <m: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 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 </m:t>
        </m:r>
        <m:r>
          <w:rPr>
            <w:rFonts w:ascii="Cambria Math" w:eastAsiaTheme="minorEastAsia" w:hAnsi="Cambria Math"/>
          </w:rPr>
          <m:t>G</m:t>
        </m:r>
        <m:r>
          <w:rPr>
            <w:rFonts w:ascii="Cambria Math" w:eastAsiaTheme="minorEastAsia" w:hAnsi="Cambria Math"/>
            <w:lang w:val="uk-UA"/>
          </w:rPr>
          <m:t xml:space="preserve"> = 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=300; 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=30.   Відповідь: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≈ 1.231 </m:t>
        </m:r>
      </m:oMath>
      <w:r w:rsidRPr="00CB7E5D">
        <w:rPr>
          <w:rFonts w:eastAsiaTheme="minorEastAsia"/>
          <w:iCs/>
          <w:lang w:val="uk-UA"/>
        </w:rPr>
        <w:t xml:space="preserve"> </w:t>
      </w:r>
    </w:p>
    <w:p w14:paraId="718BBD43" w14:textId="607521A2" w:rsidR="00CB7E5D" w:rsidRPr="00876B55" w:rsidRDefault="00CB7E5D">
      <w:pPr>
        <w:rPr>
          <w:rFonts w:eastAsiaTheme="minorEastAsia"/>
          <w:lang w:val="uk-UA"/>
        </w:rPr>
      </w:pPr>
      <w:r>
        <w:rPr>
          <w:lang w:val="uk-UA"/>
        </w:rPr>
        <w:t xml:space="preserve">Всі швидкості, менші за </w:t>
      </w:r>
      <m:oMath>
        <m:r>
          <w:rPr>
            <w:rFonts w:ascii="Cambria Math" w:eastAsiaTheme="minorEastAsia" w:hAnsi="Cambria Math"/>
            <w:lang w:val="uk-UA"/>
          </w:rPr>
          <m:t>1.231</m:t>
        </m:r>
      </m:oMath>
      <w:r>
        <w:rPr>
          <w:rFonts w:eastAsiaTheme="minorEastAsia"/>
          <w:lang w:val="uk-UA"/>
        </w:rPr>
        <w:t xml:space="preserve"> призводять, якщо не до стиканню зірок, то принаймні до похибок в моделі.</w:t>
      </w:r>
    </w:p>
    <w:p w14:paraId="2F8ACC48" w14:textId="77777777" w:rsidR="00CB7E5D" w:rsidRPr="00CB7E5D" w:rsidRDefault="00CB7E5D">
      <w:pPr>
        <w:rPr>
          <w:lang w:val="uk-UA"/>
        </w:rPr>
      </w:pPr>
    </w:p>
    <w:p w14:paraId="4FF2DDAD" w14:textId="13F57FF6" w:rsidR="008B5C04" w:rsidRDefault="00FF582F">
      <w:pPr>
        <w:rPr>
          <w:lang w:val="uk-UA"/>
        </w:rPr>
      </w:pPr>
      <w:r>
        <w:rPr>
          <w:b/>
          <w:bCs/>
          <w:lang w:val="uk-UA"/>
        </w:rPr>
        <w:t>Розділ</w:t>
      </w:r>
      <w:r w:rsidR="00A21850" w:rsidRPr="008B5C04">
        <w:rPr>
          <w:b/>
          <w:bCs/>
          <w:lang w:val="uk-UA"/>
        </w:rPr>
        <w:t xml:space="preserve"> 4</w:t>
      </w:r>
    </w:p>
    <w:p w14:paraId="5EF47804" w14:textId="0293D708" w:rsidR="00FF582F" w:rsidRDefault="00FF582F">
      <w:pPr>
        <w:rPr>
          <w:lang w:val="uk-UA"/>
        </w:rPr>
      </w:pPr>
      <w:r>
        <w:rPr>
          <w:lang w:val="uk-UA"/>
        </w:rPr>
        <w:t>Завдання</w:t>
      </w:r>
    </w:p>
    <w:p w14:paraId="26581EE6" w14:textId="3E5EA529" w:rsidR="006B5E57" w:rsidRDefault="006B5E57">
      <w:pPr>
        <w:rPr>
          <w:lang w:val="uk-UA"/>
        </w:rPr>
      </w:pPr>
      <w:r>
        <w:rPr>
          <w:lang w:val="uk-UA"/>
        </w:rPr>
        <w:t>Створити систему зірка-планета-супутник</w:t>
      </w:r>
    </w:p>
    <w:p w14:paraId="5F2A1511" w14:textId="2F553193" w:rsidR="00A21850" w:rsidRDefault="00A21850">
      <w:pPr>
        <w:rPr>
          <w:rFonts w:eastAsiaTheme="minorEastAsia"/>
          <w:lang w:val="uk-UA"/>
        </w:rPr>
      </w:pPr>
      <w:r>
        <w:rPr>
          <w:lang w:val="uk-UA"/>
        </w:rPr>
        <w:t xml:space="preserve">В цьому завданні </w:t>
      </w:r>
      <w:r w:rsidR="00952442">
        <w:rPr>
          <w:lang w:val="uk-UA"/>
        </w:rPr>
        <w:t>перед нами повстає</w:t>
      </w:r>
      <w:r>
        <w:rPr>
          <w:lang w:val="uk-UA"/>
        </w:rPr>
        <w:t xml:space="preserve"> славнозвісн</w:t>
      </w:r>
      <w:r w:rsidR="00952442">
        <w:rPr>
          <w:lang w:val="uk-UA"/>
        </w:rPr>
        <w:t>а</w:t>
      </w:r>
      <w:r>
        <w:rPr>
          <w:lang w:val="uk-UA"/>
        </w:rPr>
        <w:t xml:space="preserve"> проблем</w:t>
      </w:r>
      <w:r w:rsidR="00952442">
        <w:rPr>
          <w:lang w:val="uk-UA"/>
        </w:rPr>
        <w:t>а</w:t>
      </w:r>
      <w:r>
        <w:rPr>
          <w:lang w:val="uk-UA"/>
        </w:rPr>
        <w:t xml:space="preserve"> трьох тіл, але окремі випадки цієї проблеми вирішуються просто. </w:t>
      </w:r>
      <w:r w:rsidR="0073561A">
        <w:rPr>
          <w:lang w:val="uk-UA"/>
        </w:rPr>
        <w:t xml:space="preserve">Зараз </w:t>
      </w:r>
      <w:r>
        <w:rPr>
          <w:lang w:val="uk-UA"/>
        </w:rPr>
        <w:t>«окремість» полягає в тому, що</w:t>
      </w:r>
      <w:r w:rsidRPr="00A21850">
        <w:rPr>
          <w:rFonts w:eastAsiaTheme="minorEastAsia"/>
          <w:lang w:val="uk-UA"/>
        </w:rPr>
        <w:t xml:space="preserve">  </w:t>
      </w:r>
      <m:oMath>
        <m:r>
          <w:rPr>
            <w:rFonts w:ascii="Cambria Math" w:hAnsi="Cambria Math"/>
            <w:lang w:val="uk-UA"/>
          </w:rPr>
          <m:t xml:space="preserve">M≫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≫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</m:oMath>
      <w:r>
        <w:rPr>
          <w:rFonts w:eastAsiaTheme="minorEastAsia"/>
          <w:lang w:val="uk-UA"/>
        </w:rPr>
        <w:t xml:space="preserve">, </w:t>
      </w:r>
      <w:r w:rsidRPr="00A21850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 xml:space="preserve">де </w:t>
      </w:r>
      <m:oMath>
        <m:r>
          <w:rPr>
            <w:rFonts w:ascii="Cambria Math" w:hAnsi="Cambria Math"/>
            <w:lang w:val="uk-UA"/>
          </w:rPr>
          <m:t>M</m:t>
        </m:r>
        <m:r>
          <w:rPr>
            <w:rFonts w:ascii="Cambria Math" w:eastAsiaTheme="minorEastAsia" w:hAnsi="Cambria Math"/>
            <w:lang w:val="uk-UA"/>
          </w:rPr>
          <m:t xml:space="preserve">-маса зірки,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планети,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-маса супутника. </m:t>
        </m:r>
      </m:oMath>
    </w:p>
    <w:p w14:paraId="75976DA0" w14:textId="5E5ABFF7" w:rsidR="001166A0" w:rsidRPr="001166A0" w:rsidRDefault="001C5CBC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Спочатку змусимо планету обертатися навкруги зірки</w:t>
      </w:r>
      <w:r w:rsidR="0073561A">
        <w:rPr>
          <w:rFonts w:eastAsiaTheme="minorEastAsia"/>
          <w:lang w:val="uk-UA"/>
        </w:rPr>
        <w:t xml:space="preserve"> без супутника, так, як у першому завданні. </w:t>
      </w:r>
      <w:r w:rsidR="001166A0">
        <w:rPr>
          <w:rFonts w:eastAsiaTheme="minorEastAsia"/>
          <w:lang w:val="uk-UA"/>
        </w:rPr>
        <w:t>Швидкість планети вирахуємо за формулою (1.2) .</w:t>
      </w:r>
    </w:p>
    <w:p w14:paraId="0A1A0A4B" w14:textId="332F1023" w:rsidR="00A21850" w:rsidRPr="008B5C04" w:rsidRDefault="0073561A">
      <w:pPr>
        <w:rPr>
          <w:i/>
          <w:lang w:val="uk-UA"/>
        </w:rPr>
      </w:pPr>
      <w:r>
        <w:rPr>
          <w:rFonts w:eastAsiaTheme="minorEastAsia"/>
          <w:lang w:val="uk-UA"/>
        </w:rPr>
        <w:t>Потім, дамо планеті супутник, який буде кружляти навкруги планети, як планета кружляє навкруги зірки. При визначенні швидкості супутника врахуємо, що планета, на відміну від зірки</w:t>
      </w:r>
      <w:r w:rsidR="001166A0">
        <w:rPr>
          <w:rFonts w:eastAsiaTheme="minorEastAsia"/>
          <w:lang w:val="uk-UA"/>
        </w:rPr>
        <w:t>,</w:t>
      </w:r>
      <w:r>
        <w:rPr>
          <w:rFonts w:eastAsiaTheme="minorEastAsia"/>
          <w:lang w:val="uk-UA"/>
        </w:rPr>
        <w:t xml:space="preserve"> також рухається</w:t>
      </w:r>
    </w:p>
    <w:p w14:paraId="69190442" w14:textId="17D3D252" w:rsidR="0073561A" w:rsidRDefault="001166A0">
      <w:pPr>
        <w:rPr>
          <w:lang w:val="uk-UA"/>
        </w:rPr>
      </w:pPr>
      <w:r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hAnsi="Cambria Math"/>
            <w:lang w:val="uk-UA"/>
          </w:rPr>
          <m:t xml:space="preserve">=100;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m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hAnsi="Cambria Math"/>
            <w:lang w:val="uk-UA"/>
          </w:rPr>
          <m:t xml:space="preserve">=0.1;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=400;     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=10;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=5;  </m:t>
        </m:r>
        <m:r>
          <m:rPr>
            <m:sty m:val="p"/>
          </m:rPr>
          <w:rPr>
            <w:rFonts w:ascii="Cambria Math" w:eastAsiaTheme="minorEastAsia" w:hAnsi="Cambria Math"/>
            <w:lang w:val="uk-UA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=1+5=6. </m:t>
        </m:r>
      </m:oMath>
      <w:r w:rsidRPr="001166A0">
        <w:rPr>
          <w:rFonts w:eastAsiaTheme="minorEastAsia"/>
          <w:lang w:val="uk-UA"/>
        </w:rPr>
        <w:t xml:space="preserve">  </w:t>
      </w:r>
      <w:r>
        <w:rPr>
          <w:rFonts w:eastAsiaTheme="minorEastAsia"/>
          <w:lang w:val="uk-UA"/>
        </w:rPr>
        <w:t xml:space="preserve"> </w:t>
      </w:r>
      <w:r w:rsidRPr="00A21850">
        <w:rPr>
          <w:rFonts w:eastAsiaTheme="minorEastAsia"/>
          <w:lang w:val="uk-UA"/>
        </w:rPr>
        <w:t xml:space="preserve"> </w:t>
      </w:r>
    </w:p>
    <w:p w14:paraId="38B668ED" w14:textId="77777777" w:rsidR="004B30FD" w:rsidRPr="00CF0AAD" w:rsidRDefault="00D84352">
      <w:pPr>
        <w:rPr>
          <w:lang w:val="uk-UA"/>
        </w:rPr>
      </w:pPr>
      <w:r w:rsidRPr="00D84352">
        <w:rPr>
          <w:i/>
          <w:iCs/>
          <w:lang w:val="uk-UA"/>
        </w:rPr>
        <w:t>Питання 1</w:t>
      </w:r>
      <w:r>
        <w:rPr>
          <w:lang w:val="uk-UA"/>
        </w:rPr>
        <w:t xml:space="preserve">. </w:t>
      </w:r>
      <w:r w:rsidR="008B5C04">
        <w:rPr>
          <w:lang w:val="uk-UA"/>
        </w:rPr>
        <w:t xml:space="preserve">На відміну від Місяця, який за рік обертається навкруги Землі приблизно 12 разів, наш супутник </w:t>
      </w:r>
      <w:r w:rsidR="00052220">
        <w:rPr>
          <w:lang w:val="uk-UA"/>
        </w:rPr>
        <w:t>обертається</w:t>
      </w:r>
      <w:r w:rsidR="008B5C04">
        <w:rPr>
          <w:lang w:val="uk-UA"/>
        </w:rPr>
        <w:t xml:space="preserve"> приблизно 7.5 разів.</w:t>
      </w:r>
    </w:p>
    <w:p w14:paraId="23E8B06D" w14:textId="48E41C1F" w:rsidR="00BE0550" w:rsidRPr="004B30FD" w:rsidRDefault="00BE0550">
      <w:pPr>
        <w:rPr>
          <w:lang w:val="uk-UA"/>
        </w:rPr>
      </w:pPr>
      <w:r>
        <w:rPr>
          <w:lang w:val="uk-UA"/>
        </w:rPr>
        <w:t>Спираючись на третій закон Кеплера, можна відкоригувати систему так, щоб супутник також робив приблизно 12 обертів за один оберт планети.</w:t>
      </w:r>
    </w:p>
    <w:p w14:paraId="4EEAA45F" w14:textId="3144413B" w:rsidR="000A144B" w:rsidRPr="00CF0AAD" w:rsidRDefault="004B30FD">
      <w:pPr>
        <w:rPr>
          <w:i/>
          <w:lang w:val="uk-UA"/>
        </w:rPr>
      </w:pPr>
      <m:oMath>
        <m:r>
          <m:rPr>
            <m:sty m:val="p"/>
          </m:rPr>
          <w:rPr>
            <w:rFonts w:ascii="Cambria Math" w:hAnsi="Cambria Math"/>
            <w:lang w:val="uk-UA"/>
          </w:rPr>
          <m:t xml:space="preserve">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uk-UA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7.5</m:t>
                    </m:r>
                    <m:ctrlPr>
                      <w:rPr>
                        <w:rFonts w:ascii="Cambria Math" w:hAnsi="Cambria Math"/>
                        <w:lang w:val="uk-UA"/>
                      </w:rPr>
                    </m:ctrlP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uk-UA"/>
                      </w:rPr>
                      <m:t>12</m:t>
                    </m:r>
                  </m:den>
                </m:f>
                <m:ctrlPr>
                  <w:rPr>
                    <w:rFonts w:ascii="Cambria Math" w:hAnsi="Cambria Math"/>
                  </w:rPr>
                </m:ctrlPr>
              </m:e>
            </m:d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uk-UA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lang w:val="uk-UA"/>
          </w:rPr>
          <m:t xml:space="preserve">= </m:t>
        </m:r>
        <m:sSup>
          <m:sSupPr>
            <m:ctrlPr>
              <w:rPr>
                <w:rFonts w:ascii="Cambria Math" w:hAnsi="Cambria Math" w:cstheme="minorHAnsi"/>
              </w:rPr>
            </m:ctrlPr>
          </m:sSupPr>
          <m:e>
            <m:d>
              <m:dPr>
                <m:ctrlPr>
                  <w:rPr>
                    <w:rFonts w:ascii="Cambria Math" w:hAnsi="Cambria Math" w:cstheme="minorHAnsi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inorHAnsi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lang w:val="uk-UA"/>
                      </w:rPr>
                      <m:t>10</m:t>
                    </m:r>
                  </m:den>
                </m:f>
              </m:e>
            </m:d>
          </m:e>
          <m:sup>
            <m:r>
              <m:rPr>
                <m:sty m:val="p"/>
              </m:rPr>
              <w:rPr>
                <w:rFonts w:ascii="Cambria Math" w:hAnsi="Cambria Math" w:cstheme="minorHAnsi"/>
                <w:lang w:val="uk-UA"/>
              </w:rPr>
              <m:t>3</m:t>
            </m:r>
          </m:sup>
        </m:sSup>
        <m:r>
          <m:rPr>
            <m:sty m:val="p"/>
          </m:rPr>
          <w:rPr>
            <w:rFonts w:ascii="Cambria Math" w:hAnsi="Cambria Math" w:cstheme="minorHAnsi"/>
            <w:lang w:val="uk-UA"/>
          </w:rPr>
          <m:t>=</m:t>
        </m:r>
        <m:r>
          <w:rPr>
            <w:rFonts w:ascii="Cambria Math" w:hAnsi="Cambria Math" w:cstheme="minorHAnsi"/>
            <w:lang w:val="uk-UA"/>
          </w:rPr>
          <m:t xml:space="preserve">&gt; </m:t>
        </m:r>
      </m:oMath>
      <w:r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r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≈ 7.310;    </m:t>
        </m:r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s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≈ 1.170+5=6.170;    </m:t>
        </m:r>
      </m:oMath>
    </w:p>
    <w:p w14:paraId="1CE5C3B4" w14:textId="054D80F1" w:rsidR="00BE0550" w:rsidRPr="00D84352" w:rsidRDefault="000A144B">
      <w:pPr>
        <w:rPr>
          <w:lang w:val="uk-UA"/>
        </w:rPr>
      </w:pPr>
      <w:r w:rsidRPr="00CF0AAD">
        <w:rPr>
          <w:lang w:val="uk-UA"/>
        </w:rPr>
        <w:t xml:space="preserve"> </w:t>
      </w:r>
      <w:r w:rsidR="00D84352" w:rsidRPr="00D84352">
        <w:rPr>
          <w:i/>
          <w:iCs/>
          <w:lang w:val="uk-UA"/>
        </w:rPr>
        <w:t xml:space="preserve">Питання </w:t>
      </w:r>
      <w:r w:rsidR="00D84352">
        <w:rPr>
          <w:i/>
          <w:iCs/>
          <w:lang w:val="uk-UA"/>
        </w:rPr>
        <w:t>2</w:t>
      </w:r>
      <w:r w:rsidR="00D84352" w:rsidRPr="00D84352">
        <w:rPr>
          <w:lang w:val="uk-UA"/>
        </w:rPr>
        <w:t>. Що потрібно змінити, щоб супутник обертався навколо планети в протилежному напря</w:t>
      </w:r>
      <w:r w:rsidR="00D84352">
        <w:rPr>
          <w:lang w:val="uk-UA"/>
        </w:rPr>
        <w:t>м</w:t>
      </w:r>
      <w:r w:rsidR="00D84352" w:rsidRPr="00D84352">
        <w:rPr>
          <w:lang w:val="uk-UA"/>
        </w:rPr>
        <w:t>ку?</w:t>
      </w:r>
    </w:p>
    <w:p w14:paraId="7E534967" w14:textId="3FABB0A6" w:rsidR="008B5C04" w:rsidRPr="00052220" w:rsidRDefault="00BE0550">
      <w:pPr>
        <w:rPr>
          <w:lang w:val="uk-UA"/>
        </w:rPr>
      </w:pPr>
      <w:r>
        <w:rPr>
          <w:lang w:val="uk-UA"/>
        </w:rPr>
        <w:t xml:space="preserve"> </w:t>
      </w:r>
      <w:r w:rsidR="00D84352" w:rsidRPr="00D84352">
        <w:rPr>
          <w:i/>
          <w:iCs/>
          <w:lang w:val="uk-UA"/>
        </w:rPr>
        <w:t xml:space="preserve">Питання </w:t>
      </w:r>
      <w:r w:rsidR="00D84352">
        <w:rPr>
          <w:i/>
          <w:iCs/>
          <w:lang w:val="uk-UA"/>
        </w:rPr>
        <w:t>3</w:t>
      </w:r>
      <w:r w:rsidR="00D84352">
        <w:rPr>
          <w:lang w:val="uk-UA"/>
        </w:rPr>
        <w:t>. Можн</w:t>
      </w:r>
      <w:r w:rsidR="00052220">
        <w:rPr>
          <w:lang w:val="uk-UA"/>
        </w:rPr>
        <w:t xml:space="preserve">а спостерігати, що система в цілому потихеньку дрейфує в напряму осі </w:t>
      </w:r>
      <w:r w:rsidR="00052220">
        <w:t>Oy</w:t>
      </w:r>
      <w:r w:rsidR="00052220" w:rsidRPr="00052220">
        <w:rPr>
          <w:lang w:val="uk-UA"/>
        </w:rPr>
        <w:t xml:space="preserve">. </w:t>
      </w:r>
      <w:r w:rsidR="00052220">
        <w:rPr>
          <w:lang w:val="uk-UA"/>
        </w:rPr>
        <w:t>Чому це відбувається і як цього позбутися?</w:t>
      </w:r>
    </w:p>
    <w:p w14:paraId="0DA3E525" w14:textId="77777777" w:rsidR="008B5C04" w:rsidRDefault="008B5C04">
      <w:pPr>
        <w:rPr>
          <w:lang w:val="uk-UA"/>
        </w:rPr>
      </w:pPr>
    </w:p>
    <w:p w14:paraId="63660533" w14:textId="77777777" w:rsidR="0073561A" w:rsidRPr="00CF0AAD" w:rsidRDefault="0073561A" w:rsidP="0073561A">
      <w:pPr>
        <w:pStyle w:val="a6"/>
        <w:rPr>
          <w:lang w:val="uk-UA"/>
        </w:rPr>
      </w:pPr>
      <w:r w:rsidRPr="00CF0AAD">
        <w:rPr>
          <w:lang w:val="uk-UA"/>
        </w:rPr>
        <w:t>[{"</w:t>
      </w:r>
      <w:r>
        <w:t>name</w:t>
      </w:r>
      <w:r w:rsidRPr="00CF0AAD">
        <w:rPr>
          <w:lang w:val="uk-UA"/>
        </w:rPr>
        <w:t>":"</w:t>
      </w:r>
      <w:r>
        <w:t>Sun</w:t>
      </w:r>
      <w:r w:rsidRPr="00CF0AAD">
        <w:rPr>
          <w:lang w:val="uk-UA"/>
        </w:rPr>
        <w:t>","</w:t>
      </w:r>
      <w:r>
        <w:t>m</w:t>
      </w:r>
      <w:r w:rsidRPr="00CF0AAD">
        <w:rPr>
          <w:lang w:val="uk-UA"/>
        </w:rPr>
        <w:t>":10000,"</w:t>
      </w:r>
      <w:r>
        <w:t>r</w:t>
      </w:r>
      <w:r w:rsidRPr="00CF0AAD">
        <w:rPr>
          <w:lang w:val="uk-UA"/>
        </w:rPr>
        <w:t>":25,"</w:t>
      </w:r>
      <w:r>
        <w:t>x</w:t>
      </w:r>
      <w:r w:rsidRPr="00CF0AAD">
        <w:rPr>
          <w:lang w:val="uk-UA"/>
        </w:rPr>
        <w:t>":0,"</w:t>
      </w:r>
      <w:r>
        <w:t>y</w:t>
      </w:r>
      <w:r w:rsidRPr="00CF0AAD">
        <w:rPr>
          <w:lang w:val="uk-UA"/>
        </w:rPr>
        <w:t>":0,"</w:t>
      </w:r>
      <w:proofErr w:type="spellStart"/>
      <w:r>
        <w:t>vx</w:t>
      </w:r>
      <w:proofErr w:type="spellEnd"/>
      <w:r w:rsidRPr="00CF0AAD">
        <w:rPr>
          <w:lang w:val="uk-UA"/>
        </w:rPr>
        <w:t>":0,"</w:t>
      </w:r>
      <w:proofErr w:type="spellStart"/>
      <w:r>
        <w:t>vy</w:t>
      </w:r>
      <w:proofErr w:type="spellEnd"/>
      <w:r w:rsidRPr="00CF0AAD">
        <w:rPr>
          <w:lang w:val="uk-UA"/>
        </w:rPr>
        <w:t>":0,"</w:t>
      </w:r>
      <w:r>
        <w:t>color</w:t>
      </w:r>
      <w:r w:rsidRPr="00CF0AAD">
        <w:rPr>
          <w:lang w:val="uk-UA"/>
        </w:rPr>
        <w:t>":"</w:t>
      </w:r>
      <w:r>
        <w:t>yellow</w:t>
      </w:r>
      <w:r w:rsidRPr="00CF0AAD">
        <w:rPr>
          <w:lang w:val="uk-UA"/>
        </w:rPr>
        <w:t>"},</w:t>
      </w:r>
    </w:p>
    <w:p w14:paraId="5BE264DF" w14:textId="1AB17954" w:rsidR="0073561A" w:rsidRDefault="0073561A" w:rsidP="0073561A">
      <w:pPr>
        <w:pStyle w:val="a6"/>
      </w:pPr>
      <w:r>
        <w:rPr>
          <w:lang w:val="uk-UA"/>
        </w:rPr>
        <w:t xml:space="preserve"> </w:t>
      </w:r>
      <w:r>
        <w:t>{"name":"Earth","m":10,"r":5,"x":400,"y":0,"vx":0,"vy":5,"color":"lightblue"},</w:t>
      </w:r>
    </w:p>
    <w:p w14:paraId="76811F4C" w14:textId="7AC23EEC" w:rsidR="0073561A" w:rsidRPr="0073561A" w:rsidRDefault="0073561A" w:rsidP="0073561A">
      <w:pPr>
        <w:pStyle w:val="a6"/>
      </w:pPr>
      <w:r>
        <w:rPr>
          <w:lang w:val="uk-UA"/>
        </w:rPr>
        <w:t xml:space="preserve"> </w:t>
      </w:r>
      <w:r>
        <w:t xml:space="preserve">{"name":"Moon","m":0.1,"r":2,"x":410,"y":0,"vx":0,"vy":6,"color":"white"}]  </w:t>
      </w:r>
    </w:p>
    <w:p w14:paraId="1D40610A" w14:textId="77777777" w:rsidR="00A21850" w:rsidRDefault="00A21850">
      <w:pPr>
        <w:rPr>
          <w:lang w:val="uk-UA"/>
        </w:rPr>
      </w:pPr>
    </w:p>
    <w:p w14:paraId="5F4B6CB0" w14:textId="02FB382E" w:rsidR="00130EF1" w:rsidRPr="00F34F36" w:rsidRDefault="00FF582F" w:rsidP="00130EF1">
      <w:pPr>
        <w:rPr>
          <w:lang w:val="uk-UA"/>
        </w:rPr>
      </w:pPr>
      <w:r>
        <w:rPr>
          <w:b/>
          <w:bCs/>
          <w:lang w:val="uk-UA"/>
        </w:rPr>
        <w:lastRenderedPageBreak/>
        <w:t>Розділ</w:t>
      </w:r>
      <w:r w:rsidR="00130EF1" w:rsidRPr="008B5C04">
        <w:rPr>
          <w:b/>
          <w:bCs/>
          <w:lang w:val="uk-UA"/>
        </w:rPr>
        <w:t xml:space="preserve"> </w:t>
      </w:r>
      <w:r w:rsidR="00130EF1" w:rsidRPr="00F34F36">
        <w:rPr>
          <w:b/>
          <w:bCs/>
          <w:lang w:val="uk-UA"/>
        </w:rPr>
        <w:t>5</w:t>
      </w:r>
    </w:p>
    <w:p w14:paraId="34F9D91B" w14:textId="331D3E0B" w:rsidR="00130EF1" w:rsidRDefault="00A40FA8" w:rsidP="00130EF1">
      <w:pPr>
        <w:rPr>
          <w:lang w:val="uk-UA"/>
        </w:rPr>
      </w:pPr>
      <w:r>
        <w:rPr>
          <w:lang w:val="uk-UA"/>
        </w:rPr>
        <w:t>К</w:t>
      </w:r>
      <w:r w:rsidR="00130EF1">
        <w:rPr>
          <w:lang w:val="uk-UA"/>
        </w:rPr>
        <w:t>осмічн</w:t>
      </w:r>
      <w:r>
        <w:rPr>
          <w:lang w:val="uk-UA"/>
        </w:rPr>
        <w:t>і</w:t>
      </w:r>
      <w:r w:rsidR="00130EF1">
        <w:rPr>
          <w:lang w:val="uk-UA"/>
        </w:rPr>
        <w:t xml:space="preserve"> швидк</w:t>
      </w:r>
      <w:r>
        <w:rPr>
          <w:lang w:val="uk-UA"/>
        </w:rPr>
        <w:t>о</w:t>
      </w:r>
      <w:r w:rsidR="00130EF1">
        <w:rPr>
          <w:lang w:val="uk-UA"/>
        </w:rPr>
        <w:t>ст</w:t>
      </w:r>
      <w:r>
        <w:rPr>
          <w:lang w:val="uk-UA"/>
        </w:rPr>
        <w:t>і</w:t>
      </w:r>
      <w:r w:rsidR="00130EF1">
        <w:rPr>
          <w:lang w:val="uk-UA"/>
        </w:rPr>
        <w:t>.</w:t>
      </w:r>
    </w:p>
    <w:p w14:paraId="22695A84" w14:textId="6BB5528A" w:rsidR="00A21850" w:rsidRDefault="00130EF1">
      <w:pPr>
        <w:rPr>
          <w:lang w:val="uk-UA"/>
        </w:rPr>
      </w:pPr>
      <w:r>
        <w:rPr>
          <w:lang w:val="uk-UA"/>
        </w:rPr>
        <w:t xml:space="preserve">Балістичний політ тіла – це просто падіння його на Землю. Чим більша початкова швидкість тіла, тим віддаленіш точка зустрічі тіла </w:t>
      </w:r>
      <w:r w:rsidR="004635F2" w:rsidRPr="004635F2">
        <w:rPr>
          <w:lang w:val="uk-UA"/>
        </w:rPr>
        <w:t>з поверхнею</w:t>
      </w:r>
      <w:r>
        <w:rPr>
          <w:lang w:val="uk-UA"/>
        </w:rPr>
        <w:t xml:space="preserve"> планети. </w:t>
      </w:r>
      <w:r w:rsidR="004635F2">
        <w:rPr>
          <w:lang w:val="uk-UA"/>
        </w:rPr>
        <w:t>П</w:t>
      </w:r>
      <w:r>
        <w:rPr>
          <w:lang w:val="uk-UA"/>
        </w:rPr>
        <w:t xml:space="preserve">ри достатньої швидкості </w:t>
      </w:r>
      <w:r w:rsidR="004635F2">
        <w:rPr>
          <w:lang w:val="uk-UA"/>
        </w:rPr>
        <w:t xml:space="preserve">тіло зовсім не зустрінеться </w:t>
      </w:r>
      <w:r w:rsidR="004635F2" w:rsidRPr="004635F2">
        <w:rPr>
          <w:lang w:val="uk-UA"/>
        </w:rPr>
        <w:t>з поверхнею</w:t>
      </w:r>
      <w:r w:rsidR="00397677">
        <w:rPr>
          <w:lang w:val="uk-UA"/>
        </w:rPr>
        <w:t>, а буде кружляти навколо Землі</w:t>
      </w:r>
      <w:r w:rsidR="004635F2">
        <w:rPr>
          <w:lang w:val="uk-UA"/>
        </w:rPr>
        <w:t xml:space="preserve">. Саме це відобразив </w:t>
      </w:r>
      <w:proofErr w:type="spellStart"/>
      <w:r w:rsidR="004635F2">
        <w:rPr>
          <w:lang w:val="uk-UA"/>
        </w:rPr>
        <w:t>Ісаак</w:t>
      </w:r>
      <w:proofErr w:type="spellEnd"/>
      <w:r w:rsidR="004635F2">
        <w:rPr>
          <w:lang w:val="uk-UA"/>
        </w:rPr>
        <w:t xml:space="preserve"> Ньютон на своєму знаменитому малюнку </w:t>
      </w:r>
      <w:r w:rsidR="00397677">
        <w:rPr>
          <w:lang w:val="uk-UA"/>
        </w:rPr>
        <w:t>в книзі «</w:t>
      </w:r>
      <w:r w:rsidR="00085D7F" w:rsidRPr="00085D7F">
        <w:rPr>
          <w:lang w:val="uk-UA"/>
        </w:rPr>
        <w:t>Трактат про систему світу</w:t>
      </w:r>
      <w:r w:rsidR="00397677">
        <w:rPr>
          <w:lang w:val="uk-UA"/>
        </w:rPr>
        <w:t>».</w:t>
      </w:r>
    </w:p>
    <w:p w14:paraId="755BDA6D" w14:textId="294847B5" w:rsidR="009D60A3" w:rsidRPr="005D394A" w:rsidRDefault="00397677">
      <w:pPr>
        <w:rPr>
          <w:lang w:val="uk-UA"/>
        </w:rPr>
      </w:pPr>
      <w:r>
        <w:rPr>
          <w:lang w:val="uk-UA"/>
        </w:rPr>
        <w:t>Мінімальна швидкість, що забезпечить кружляння, зветься першою космічною.</w:t>
      </w:r>
    </w:p>
    <w:p w14:paraId="7078FD32" w14:textId="60DA54F6" w:rsidR="00FF582F" w:rsidRDefault="00FF582F" w:rsidP="00397677">
      <w:pPr>
        <w:rPr>
          <w:lang w:val="uk-UA"/>
        </w:rPr>
      </w:pPr>
      <w:r>
        <w:rPr>
          <w:lang w:val="uk-UA"/>
        </w:rPr>
        <w:t>Завдання</w:t>
      </w:r>
    </w:p>
    <w:p w14:paraId="02903FD7" w14:textId="7AA6EA57" w:rsidR="00397677" w:rsidRDefault="00397677" w:rsidP="00397677">
      <w:pPr>
        <w:rPr>
          <w:lang w:val="uk-UA"/>
        </w:rPr>
      </w:pPr>
      <w:r w:rsidRPr="00397677">
        <w:rPr>
          <w:lang w:val="uk-UA"/>
        </w:rPr>
        <w:t>Задана планета і висота над поверхнею пла</w:t>
      </w:r>
      <w:r w:rsidR="00EC7614">
        <w:rPr>
          <w:lang w:val="uk-UA"/>
        </w:rPr>
        <w:t>н</w:t>
      </w:r>
      <w:r w:rsidRPr="00397677">
        <w:rPr>
          <w:lang w:val="uk-UA"/>
        </w:rPr>
        <w:t>е</w:t>
      </w:r>
      <w:r w:rsidR="00EC7614">
        <w:rPr>
          <w:lang w:val="uk-UA"/>
        </w:rPr>
        <w:t>т</w:t>
      </w:r>
      <w:r w:rsidRPr="00397677">
        <w:rPr>
          <w:lang w:val="uk-UA"/>
        </w:rPr>
        <w:t>и. З цієї висоти робить горизонтальний постріл гармата Ньютона.</w:t>
      </w:r>
      <w:r w:rsidR="00EC7614">
        <w:rPr>
          <w:lang w:val="uk-UA"/>
        </w:rPr>
        <w:t xml:space="preserve"> </w:t>
      </w:r>
      <w:r w:rsidRPr="00397677">
        <w:rPr>
          <w:lang w:val="uk-UA"/>
        </w:rPr>
        <w:t>Оберіть швидкість снаряду, яка забезпечить його політ по колу нав</w:t>
      </w:r>
      <w:r w:rsidR="00EC7614">
        <w:rPr>
          <w:lang w:val="uk-UA"/>
        </w:rPr>
        <w:t>к</w:t>
      </w:r>
      <w:r w:rsidRPr="00397677">
        <w:rPr>
          <w:lang w:val="uk-UA"/>
        </w:rPr>
        <w:t>руги планети.</w:t>
      </w:r>
      <w:r w:rsidR="00EC7614">
        <w:rPr>
          <w:lang w:val="uk-UA"/>
        </w:rPr>
        <w:t xml:space="preserve"> Роль снаряду хай виконує планета-супутник.</w:t>
      </w:r>
    </w:p>
    <w:p w14:paraId="6E88ACAA" w14:textId="06CA26C3" w:rsidR="00EC7614" w:rsidRPr="00397677" w:rsidRDefault="00EC7614" w:rsidP="00397677">
      <w:pPr>
        <w:rPr>
          <w:lang w:val="uk-UA"/>
        </w:rPr>
      </w:pPr>
      <w:r>
        <w:rPr>
          <w:lang w:val="uk-UA"/>
        </w:rPr>
        <w:t>Маса планети</w:t>
      </w:r>
      <w:r w:rsidR="00610402" w:rsidRPr="00610402">
        <w:rPr>
          <w:lang w:val="uk-UA"/>
        </w:rPr>
        <w:t xml:space="preserve"> - </w:t>
      </w:r>
      <w:r w:rsidR="00610402">
        <w:t>M</w:t>
      </w:r>
      <w:r>
        <w:rPr>
          <w:lang w:val="uk-UA"/>
        </w:rPr>
        <w:t>, радіус</w:t>
      </w:r>
      <w:r w:rsidR="00610402">
        <w:rPr>
          <w:lang w:val="uk-UA"/>
        </w:rPr>
        <w:t xml:space="preserve"> планети - </w:t>
      </w:r>
      <w:r w:rsidR="00610402">
        <w:t>r</w:t>
      </w:r>
      <w:r>
        <w:rPr>
          <w:lang w:val="uk-UA"/>
        </w:rPr>
        <w:t>, висота над поверхнею</w:t>
      </w:r>
      <w:r w:rsidR="00610402" w:rsidRPr="00610402">
        <w:rPr>
          <w:lang w:val="uk-UA"/>
        </w:rPr>
        <w:t xml:space="preserve"> - </w:t>
      </w:r>
      <w:r w:rsidR="00610402">
        <w:t>h</w:t>
      </w:r>
      <w:r>
        <w:rPr>
          <w:lang w:val="uk-UA"/>
        </w:rPr>
        <w:t>, швидкість снаряду</w:t>
      </w:r>
      <w:r w:rsidR="00610402" w:rsidRPr="00610402">
        <w:rPr>
          <w:lang w:val="uk-UA"/>
        </w:rPr>
        <w:t xml:space="preserve"> </w:t>
      </w:r>
      <w:r w:rsidR="00610402">
        <w:rPr>
          <w:lang w:val="uk-UA"/>
        </w:rPr>
        <w:t>–</w:t>
      </w:r>
      <w:r w:rsidR="00610402" w:rsidRPr="00610402">
        <w:rPr>
          <w:lang w:val="uk-UA"/>
        </w:rPr>
        <w:t xml:space="preserve"> </w:t>
      </w:r>
      <w:r w:rsidR="00610402">
        <w:t>v</w:t>
      </w:r>
      <w:r w:rsidR="00610402" w:rsidRPr="00610402">
        <w:rPr>
          <w:lang w:val="uk-UA"/>
        </w:rPr>
        <w:t>.</w:t>
      </w:r>
      <w:r>
        <w:rPr>
          <w:lang w:val="uk-UA"/>
        </w:rPr>
        <w:t xml:space="preserve">  </w:t>
      </w:r>
    </w:p>
    <w:p w14:paraId="5E6701F2" w14:textId="0AC5C908" w:rsidR="00397677" w:rsidRDefault="00EC7614">
      <w:pPr>
        <w:rPr>
          <w:lang w:val="uk-UA"/>
        </w:rPr>
      </w:pPr>
      <w:r>
        <w:rPr>
          <w:lang w:val="uk-UA"/>
        </w:rPr>
        <w:t xml:space="preserve">Для </w:t>
      </w:r>
      <w:proofErr w:type="spellStart"/>
      <w:r>
        <w:rPr>
          <w:lang w:val="uk-UA"/>
        </w:rPr>
        <w:t>поль</w:t>
      </w:r>
      <w:proofErr w:type="spellEnd"/>
      <w:r w:rsidR="00FF582F">
        <w:rPr>
          <w:lang w:val="uk-UA"/>
        </w:rPr>
        <w:t>*</w:t>
      </w:r>
      <w:r>
        <w:rPr>
          <w:lang w:val="uk-UA"/>
        </w:rPr>
        <w:t xml:space="preserve">оту по колу радіусом </w:t>
      </w:r>
      <w:r>
        <w:t>R</w:t>
      </w:r>
      <w:r>
        <w:rPr>
          <w:lang w:val="uk-UA"/>
        </w:rPr>
        <w:t xml:space="preserve"> = </w:t>
      </w:r>
      <w:r>
        <w:t>r</w:t>
      </w:r>
      <w:r w:rsidRPr="00EC7614">
        <w:rPr>
          <w:lang w:val="uk-UA"/>
        </w:rPr>
        <w:t xml:space="preserve"> + </w:t>
      </w:r>
      <w:r>
        <w:t>h</w:t>
      </w:r>
      <w:r w:rsidRPr="00EC7614">
        <w:rPr>
          <w:lang w:val="uk-UA"/>
        </w:rPr>
        <w:t xml:space="preserve"> </w:t>
      </w:r>
      <w:r>
        <w:rPr>
          <w:lang w:val="uk-UA"/>
        </w:rPr>
        <w:t>нам відома формула</w:t>
      </w:r>
    </w:p>
    <w:p w14:paraId="6FD55CEC" w14:textId="7A99F831" w:rsidR="00EC7614" w:rsidRPr="00EC7614" w:rsidRDefault="00EC761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GM</m:t>
                  </m:r>
                </m:num>
                <m:den>
                  <m:r>
                    <w:rPr>
                      <w:rFonts w:ascii="Cambria Math" w:hAnsi="Cambria Math"/>
                    </w:rPr>
                    <m:t>R</m:t>
                  </m:r>
                </m:den>
              </m:f>
            </m:e>
          </m:rad>
        </m:oMath>
      </m:oMathPara>
    </w:p>
    <w:p w14:paraId="400F76D3" w14:textId="1CA56C57" w:rsidR="005575B9" w:rsidRDefault="005575B9" w:rsidP="005575B9">
      <w:pPr>
        <w:rPr>
          <w:rFonts w:eastAsiaTheme="minorEastAsia"/>
        </w:rPr>
      </w:pPr>
      <w:r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uk-UA"/>
          </w:rPr>
          <m:t>=3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uk-UA"/>
          </w:rPr>
          <m:t xml:space="preserve">0;  </m:t>
        </m:r>
        <m:r>
          <w:rPr>
            <w:rFonts w:ascii="Cambria Math" w:eastAsiaTheme="minorEastAsia" w:hAnsi="Cambria Math"/>
            <w:lang w:val="uk-UA"/>
          </w:rPr>
          <m:t>h</m:t>
        </m:r>
        <m:r>
          <w:rPr>
            <w:rFonts w:ascii="Cambria Math" w:eastAsiaTheme="minorEastAsia" w:hAnsi="Cambria Math"/>
          </w:rPr>
          <m:t xml:space="preserve">=20; </m:t>
        </m:r>
        <m:r>
          <w:rPr>
            <w:rFonts w:ascii="Cambria Math" w:eastAsiaTheme="minorEastAsia" w:hAnsi="Cambria Math"/>
            <w:lang w:val="uk-UA"/>
          </w:rPr>
          <m:t xml:space="preserve"> </m:t>
        </m:r>
        <m:r>
          <w:rPr>
            <w:rFonts w:ascii="Cambria Math" w:hAnsi="Cambria Math"/>
            <w:lang w:val="uk-UA"/>
          </w:rPr>
          <m:t>v</m:t>
        </m:r>
        <m:r>
          <w:rPr>
            <w:rFonts w:ascii="Cambria Math" w:eastAsiaTheme="minorEastAsia" w:hAnsi="Cambria Math"/>
            <w:lang w:val="uk-UA"/>
          </w:rPr>
          <m:t>=5.</m:t>
        </m:r>
        <m:r>
          <w:rPr>
            <w:rFonts w:ascii="Cambria Math" w:eastAsiaTheme="minorEastAsia" w:hAnsi="Cambria Math"/>
          </w:rPr>
          <m:t>590</m:t>
        </m:r>
      </m:oMath>
      <w:r w:rsidR="00610402">
        <w:rPr>
          <w:rFonts w:eastAsiaTheme="minorEastAsia"/>
        </w:rPr>
        <w:t xml:space="preserve">  .</w:t>
      </w:r>
    </w:p>
    <w:p w14:paraId="1730BE3E" w14:textId="77777777" w:rsidR="009D60A3" w:rsidRDefault="009D60A3" w:rsidP="009D60A3">
      <w:pPr>
        <w:pStyle w:val="a6"/>
      </w:pPr>
      <w:r>
        <w:t>[{"name":"Sun","m":10000,"r":300,"x":0,"y":0,"vx":0,"vy":0,"color":"green"},</w:t>
      </w:r>
    </w:p>
    <w:p w14:paraId="3C7E2EA5" w14:textId="649C7126" w:rsidR="001D03D4" w:rsidRDefault="009D60A3" w:rsidP="00877684">
      <w:pPr>
        <w:pStyle w:val="a6"/>
      </w:pPr>
      <w:r>
        <w:t>{"name":"Noname","m":0.001,"r":5,"x":0,"y":3</w:t>
      </w:r>
      <w:r w:rsidR="00876B55">
        <w:t>2</w:t>
      </w:r>
      <w:r>
        <w:t>0,"vx":5.</w:t>
      </w:r>
      <w:r w:rsidR="00876B55">
        <w:t>590</w:t>
      </w:r>
      <w:r>
        <w:t>,"vy":0,"color":"white"}]</w:t>
      </w:r>
    </w:p>
    <w:p w14:paraId="7F277F36" w14:textId="77777777" w:rsidR="00877684" w:rsidRPr="00877684" w:rsidRDefault="00877684" w:rsidP="00877684">
      <w:pPr>
        <w:pStyle w:val="a6"/>
      </w:pPr>
    </w:p>
    <w:p w14:paraId="065D5BCE" w14:textId="36930358" w:rsidR="001D03D4" w:rsidRDefault="00A40FA8">
      <w:pPr>
        <w:rPr>
          <w:lang w:val="uk-UA"/>
        </w:rPr>
      </w:pPr>
      <w:r>
        <w:rPr>
          <w:lang w:val="uk-UA"/>
        </w:rPr>
        <w:t>Друга космічна швидкість дозволить снаряду подолати тяжіння планети і відлетіти у простір космосу.</w:t>
      </w:r>
    </w:p>
    <w:p w14:paraId="20F92548" w14:textId="74EFB525" w:rsidR="00A40FA8" w:rsidRDefault="00A40FA8" w:rsidP="00A40FA8">
      <w:pPr>
        <w:rPr>
          <w:rFonts w:eastAsiaTheme="minorEastAsia"/>
          <w:lang w:val="uk-UA"/>
        </w:rPr>
      </w:pPr>
      <w:r>
        <w:rPr>
          <w:lang w:val="uk-UA"/>
        </w:rPr>
        <w:t xml:space="preserve">Як відомо, потенційна енергія тяжіння снаряду масою </w:t>
      </w:r>
      <w:r w:rsidRPr="00F34F36">
        <w:rPr>
          <w:i/>
          <w:iCs/>
        </w:rPr>
        <w:t>m</w:t>
      </w:r>
      <w:r w:rsidRPr="007F4789">
        <w:rPr>
          <w:lang w:val="uk-UA"/>
        </w:rPr>
        <w:t xml:space="preserve"> </w:t>
      </w:r>
      <w:r>
        <w:rPr>
          <w:lang w:val="uk-UA"/>
        </w:rPr>
        <w:t>на відстані</w:t>
      </w:r>
      <w:r w:rsidRPr="007F4789">
        <w:rPr>
          <w:lang w:val="uk-UA"/>
        </w:rPr>
        <w:t xml:space="preserve"> </w:t>
      </w:r>
      <w:r>
        <w:rPr>
          <w:lang w:val="uk-UA"/>
        </w:rPr>
        <w:t xml:space="preserve">від центру планети </w:t>
      </w:r>
      <w:r w:rsidRPr="00F34F36">
        <w:rPr>
          <w:i/>
          <w:iCs/>
        </w:rPr>
        <w:t>r</w:t>
      </w:r>
      <w:r w:rsidRPr="007F4789">
        <w:rPr>
          <w:lang w:val="uk-UA"/>
        </w:rPr>
        <w:t xml:space="preserve"> </w:t>
      </w:r>
      <w:r>
        <w:rPr>
          <w:lang w:val="uk-UA"/>
        </w:rPr>
        <w:t>дорівнює</w:t>
      </w:r>
      <w:r w:rsidRPr="007F4789">
        <w:rPr>
          <w:lang w:val="uk-UA"/>
        </w:rPr>
        <w:t xml:space="preserve"> </w:t>
      </w:r>
      <m:oMath>
        <m:r>
          <w:rPr>
            <w:rFonts w:ascii="Cambria Math" w:hAnsi="Cambria Math"/>
            <w:lang w:val="uk-UA"/>
          </w:rPr>
          <m:t>-</m:t>
        </m:r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</w:rPr>
              <m:t>GMm</m:t>
            </m:r>
          </m:num>
          <m:den>
            <m:r>
              <w:rPr>
                <w:rFonts w:ascii="Cambria Math" w:hAnsi="Cambria Math"/>
                <w:lang w:val="uk-UA"/>
              </w:rPr>
              <m:t>r</m:t>
            </m:r>
          </m:den>
        </m:f>
      </m:oMath>
      <w:r w:rsidRPr="007F4789">
        <w:rPr>
          <w:rFonts w:eastAsiaTheme="minorEastAsia"/>
          <w:lang w:val="uk-UA"/>
        </w:rPr>
        <w:t xml:space="preserve"> . </w:t>
      </w:r>
      <w:r>
        <w:rPr>
          <w:rFonts w:eastAsiaTheme="minorEastAsia"/>
          <w:lang w:val="uk-UA"/>
        </w:rPr>
        <w:t xml:space="preserve">Початкова швидкість снаряду </w:t>
      </w:r>
      <w:r w:rsidR="002B1533">
        <w:rPr>
          <w:rFonts w:eastAsiaTheme="minorEastAsia"/>
        </w:rPr>
        <w:t>v</w:t>
      </w:r>
      <w:r w:rsidR="002B1533" w:rsidRPr="002B1533">
        <w:rPr>
          <w:rFonts w:eastAsiaTheme="minorEastAsia"/>
          <w:lang w:val="uk-UA"/>
        </w:rPr>
        <w:t xml:space="preserve"> </w:t>
      </w:r>
      <w:r>
        <w:rPr>
          <w:rFonts w:eastAsiaTheme="minorEastAsia"/>
          <w:lang w:val="uk-UA"/>
        </w:rPr>
        <w:t>має бути достатньою, щоб кінетична енергія</w:t>
      </w:r>
      <w:r w:rsidR="002B1533">
        <w:rPr>
          <w:rFonts w:eastAsiaTheme="minorEastAsia"/>
          <w:lang w:val="uk-UA"/>
        </w:rPr>
        <w:t xml:space="preserve"> перевищила потенційну</w:t>
      </w:r>
    </w:p>
    <w:p w14:paraId="5BA12106" w14:textId="385C3F85" w:rsidR="002B1533" w:rsidRPr="002B1533" w:rsidRDefault="00000000" w:rsidP="00A40FA8">
      <w:pPr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uk-UA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uk-UA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≥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r>
                <w:rPr>
                  <w:rFonts w:ascii="Cambria Math" w:hAnsi="Cambria Math"/>
                  <w:lang w:val="uk-UA"/>
                </w:rPr>
                <m:t>r</m:t>
              </m:r>
              <m:r>
                <w:rPr>
                  <w:rFonts w:ascii="Cambria Math" w:hAnsi="Cambria Math"/>
                </w:rPr>
                <m:t>+h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6C0B5FEC" w14:textId="2DF28258" w:rsidR="002B1533" w:rsidRPr="00EC7614" w:rsidRDefault="002B1533" w:rsidP="002B153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v≥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2GM</m:t>
                  </m:r>
                </m:num>
                <m:den>
                  <m:r>
                    <w:rPr>
                      <w:rFonts w:ascii="Cambria Math" w:hAnsi="Cambria Math"/>
                    </w:rPr>
                    <m:t>r+h</m:t>
                  </m:r>
                </m:den>
              </m:f>
            </m:e>
          </m:rad>
        </m:oMath>
      </m:oMathPara>
    </w:p>
    <w:p w14:paraId="109DC997" w14:textId="4E7C4E6A" w:rsidR="002B1533" w:rsidRDefault="002B1533" w:rsidP="002B1533">
      <w:pPr>
        <w:rPr>
          <w:rFonts w:eastAsiaTheme="minorEastAsia"/>
        </w:rPr>
      </w:pPr>
      <w:r>
        <w:rPr>
          <w:lang w:val="uk-UA"/>
        </w:rPr>
        <w:t xml:space="preserve">Приклад. </w:t>
      </w:r>
      <m:oMath>
        <m:r>
          <w:rPr>
            <w:rFonts w:ascii="Cambria Math" w:hAnsi="Cambria Math"/>
            <w:lang w:val="uk-UA"/>
          </w:rPr>
          <m:t xml:space="preserve">M= </m:t>
        </m:r>
        <m:sSup>
          <m:sSupPr>
            <m:ctrlPr>
              <w:rPr>
                <w:rFonts w:ascii="Cambria Math" w:eastAsiaTheme="minorEastAsia" w:hAnsi="Cambria Math"/>
                <w:i/>
                <w:iCs/>
              </w:rPr>
            </m:ctrlPr>
          </m:sSupPr>
          <m:e>
            <m:r>
              <w:rPr>
                <w:rFonts w:ascii="Cambria Math" w:eastAsiaTheme="minorEastAsia" w:hAnsi="Cambria Math"/>
                <w:lang w:val="uk-UA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uk-UA"/>
              </w:rPr>
              <m:t>4</m:t>
            </m:r>
          </m:sup>
        </m:sSup>
        <m:r>
          <w:rPr>
            <w:rFonts w:ascii="Cambria Math" w:eastAsiaTheme="minorEastAsia" w:hAnsi="Cambria Math"/>
            <w:lang w:val="uk-UA"/>
          </w:rPr>
          <m:t xml:space="preserve">;   </m:t>
        </m:r>
        <m:r>
          <w:rPr>
            <w:rFonts w:ascii="Cambria Math" w:eastAsiaTheme="minorEastAsia" w:hAnsi="Cambria Math"/>
          </w:rPr>
          <m:t>r</m:t>
        </m:r>
        <m:r>
          <w:rPr>
            <w:rFonts w:ascii="Cambria Math" w:eastAsiaTheme="minorEastAsia" w:hAnsi="Cambria Math"/>
            <w:lang w:val="uk-UA"/>
          </w:rPr>
          <m:t>=3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uk-UA"/>
          </w:rPr>
          <m:t xml:space="preserve">0;  </m:t>
        </m:r>
        <m:r>
          <w:rPr>
            <w:rFonts w:ascii="Cambria Math" w:eastAsiaTheme="minorEastAsia" w:hAnsi="Cambria Math"/>
            <w:lang w:val="uk-UA"/>
          </w:rPr>
          <m:t>h</m:t>
        </m:r>
        <m:r>
          <w:rPr>
            <w:rFonts w:ascii="Cambria Math" w:eastAsiaTheme="minorEastAsia" w:hAnsi="Cambria Math"/>
          </w:rPr>
          <m:t xml:space="preserve">=20; </m:t>
        </m:r>
        <m:r>
          <w:rPr>
            <w:rFonts w:ascii="Cambria Math" w:eastAsiaTheme="minorEastAsia" w:hAnsi="Cambria Math"/>
            <w:lang w:val="uk-UA"/>
          </w:rPr>
          <m:t xml:space="preserve"> </m:t>
        </m:r>
        <m:r>
          <w:rPr>
            <w:rFonts w:ascii="Cambria Math" w:hAnsi="Cambria Math"/>
            <w:lang w:val="uk-UA"/>
          </w:rPr>
          <m:t>v</m:t>
        </m:r>
        <m:r>
          <w:rPr>
            <w:rFonts w:ascii="Cambria Math" w:eastAsiaTheme="minorEastAsia" w:hAnsi="Cambria Math"/>
            <w:lang w:val="uk-UA"/>
          </w:rPr>
          <m:t>≥7.905694150420948</m:t>
        </m:r>
      </m:oMath>
      <w:r>
        <w:rPr>
          <w:rFonts w:eastAsiaTheme="minorEastAsia"/>
        </w:rPr>
        <w:t xml:space="preserve">  .</w:t>
      </w:r>
    </w:p>
    <w:p w14:paraId="2F02FEE3" w14:textId="77777777" w:rsidR="00A40FA8" w:rsidRPr="002B1533" w:rsidRDefault="00A40FA8"/>
    <w:p w14:paraId="155015BE" w14:textId="77777777" w:rsidR="006B5E57" w:rsidRPr="00A40FA8" w:rsidRDefault="006B5E57">
      <w:pPr>
        <w:rPr>
          <w:lang w:val="uk-UA"/>
        </w:rPr>
      </w:pPr>
    </w:p>
    <w:p w14:paraId="40BE3B20" w14:textId="77777777" w:rsidR="001D03D4" w:rsidRPr="00A40FA8" w:rsidRDefault="001D03D4">
      <w:pPr>
        <w:rPr>
          <w:lang w:val="uk-UA"/>
        </w:rPr>
      </w:pPr>
    </w:p>
    <w:p w14:paraId="376FA290" w14:textId="23A8945A" w:rsidR="006B5E57" w:rsidRPr="005D394A" w:rsidRDefault="006B5E57">
      <w:pPr>
        <w:rPr>
          <w:lang w:val="uk-UA"/>
        </w:rPr>
      </w:pPr>
      <w:r>
        <w:rPr>
          <w:lang w:val="uk-UA"/>
        </w:rPr>
        <w:t>З ракетами</w:t>
      </w:r>
    </w:p>
    <w:p w14:paraId="451CC43A" w14:textId="0907C697" w:rsidR="00877684" w:rsidRPr="009C3120" w:rsidRDefault="00FF582F" w:rsidP="00877684">
      <w:r>
        <w:rPr>
          <w:b/>
          <w:bCs/>
          <w:lang w:val="uk-UA"/>
        </w:rPr>
        <w:t>Розділ</w:t>
      </w:r>
      <w:r w:rsidR="00877684" w:rsidRPr="008B5C04">
        <w:rPr>
          <w:b/>
          <w:bCs/>
          <w:lang w:val="uk-UA"/>
        </w:rPr>
        <w:t xml:space="preserve"> </w:t>
      </w:r>
      <w:r w:rsidR="009C3120">
        <w:rPr>
          <w:b/>
          <w:bCs/>
        </w:rPr>
        <w:t>6</w:t>
      </w:r>
    </w:p>
    <w:p w14:paraId="187E6CB3" w14:textId="34B812D0" w:rsidR="00877684" w:rsidRDefault="00877684">
      <w:pPr>
        <w:rPr>
          <w:lang w:val="uk-UA"/>
        </w:rPr>
      </w:pPr>
      <w:r>
        <w:rPr>
          <w:lang w:val="uk-UA"/>
        </w:rPr>
        <w:t>Політ на Марс</w:t>
      </w:r>
    </w:p>
    <w:p w14:paraId="7BEFA818" w14:textId="77777777" w:rsidR="00FF582F" w:rsidRDefault="00FF582F">
      <w:pPr>
        <w:rPr>
          <w:lang w:val="uk-UA"/>
        </w:rPr>
      </w:pPr>
    </w:p>
    <w:p w14:paraId="390486F9" w14:textId="1DF59D09" w:rsidR="00877684" w:rsidRDefault="00877684">
      <w:pPr>
        <w:rPr>
          <w:lang w:val="uk-UA"/>
        </w:rPr>
      </w:pPr>
      <w:r>
        <w:rPr>
          <w:lang w:val="uk-UA"/>
        </w:rPr>
        <w:lastRenderedPageBreak/>
        <w:t>З будь-якої планети можна запустити ракету по балістичній траєкторії. Ракета має малі масу (10</w:t>
      </w:r>
      <w:r>
        <w:t>e</w:t>
      </w:r>
      <w:r>
        <w:rPr>
          <w:lang w:val="uk-UA"/>
        </w:rPr>
        <w:t>-6)</w:t>
      </w:r>
      <w:r w:rsidRPr="00877684">
        <w:rPr>
          <w:lang w:val="uk-UA"/>
        </w:rPr>
        <w:t xml:space="preserve"> </w:t>
      </w:r>
      <w:r>
        <w:rPr>
          <w:lang w:val="uk-UA"/>
        </w:rPr>
        <w:t xml:space="preserve">і розмір </w:t>
      </w:r>
      <w:r w:rsidRPr="00877684">
        <w:rPr>
          <w:lang w:val="uk-UA"/>
        </w:rPr>
        <w:t xml:space="preserve">(1.) </w:t>
      </w:r>
      <w:r>
        <w:rPr>
          <w:lang w:val="uk-UA"/>
        </w:rPr>
        <w:t>у</w:t>
      </w:r>
      <w:r w:rsidRPr="00877684">
        <w:rPr>
          <w:lang w:val="uk-UA"/>
        </w:rPr>
        <w:t xml:space="preserve"> порівнянні</w:t>
      </w:r>
      <w:r>
        <w:rPr>
          <w:lang w:val="uk-UA"/>
        </w:rPr>
        <w:t xml:space="preserve"> з планетою. Стартує ракета з поверхні планети починає свій ру</w:t>
      </w:r>
      <w:r w:rsidR="00FF582F">
        <w:rPr>
          <w:lang w:val="uk-UA"/>
        </w:rPr>
        <w:t xml:space="preserve">х в напряму руху планети. </w:t>
      </w:r>
      <w:r w:rsidR="00AF7D1E">
        <w:rPr>
          <w:lang w:val="uk-UA"/>
        </w:rPr>
        <w:t>Початкова ш</w:t>
      </w:r>
      <w:r w:rsidR="00FF582F">
        <w:rPr>
          <w:lang w:val="uk-UA"/>
        </w:rPr>
        <w:t>видкість ракети задається перед стартом і складається зі швидкістю самої планети.</w:t>
      </w:r>
    </w:p>
    <w:p w14:paraId="0426028B" w14:textId="6BC54043" w:rsidR="00AF7D1E" w:rsidRPr="005D394A" w:rsidRDefault="00FF582F" w:rsidP="00FF582F">
      <w:pPr>
        <w:rPr>
          <w:lang w:val="uk-UA"/>
        </w:rPr>
      </w:pPr>
      <w:r>
        <w:rPr>
          <w:lang w:val="uk-UA"/>
        </w:rPr>
        <w:t>Завдання</w:t>
      </w:r>
      <w:r w:rsidR="00605496" w:rsidRPr="005D394A">
        <w:rPr>
          <w:lang w:val="uk-UA"/>
        </w:rPr>
        <w:t>1</w:t>
      </w:r>
    </w:p>
    <w:p w14:paraId="40609E98" w14:textId="21BDA187" w:rsidR="00AF7D1E" w:rsidRDefault="00AF7D1E" w:rsidP="00FF582F">
      <w:pPr>
        <w:rPr>
          <w:lang w:val="uk-UA"/>
        </w:rPr>
      </w:pPr>
      <w:r>
        <w:rPr>
          <w:lang w:val="uk-UA"/>
        </w:rPr>
        <w:t xml:space="preserve">Дві планети (умовно Земля і Марс) обертаються навкруги центральної зірки по круговим орбітам. Запустити ракету с Землі так, щоб вона </w:t>
      </w:r>
      <w:r w:rsidR="00605496">
        <w:rPr>
          <w:lang w:val="uk-UA"/>
        </w:rPr>
        <w:t>досягла</w:t>
      </w:r>
      <w:r>
        <w:rPr>
          <w:lang w:val="uk-UA"/>
        </w:rPr>
        <w:t xml:space="preserve"> орбіти Марса. Визначити мінімально необхідну швидкість ракети.</w:t>
      </w:r>
    </w:p>
    <w:p w14:paraId="683921B0" w14:textId="01FCEDC8" w:rsidR="00AF7D1E" w:rsidRDefault="00AF7D1E" w:rsidP="00FF582F">
      <w:pPr>
        <w:rPr>
          <w:lang w:val="uk-UA"/>
        </w:rPr>
      </w:pPr>
      <w:r>
        <w:rPr>
          <w:lang w:val="uk-UA"/>
        </w:rPr>
        <w:t>Вирішення</w:t>
      </w:r>
    </w:p>
    <w:p w14:paraId="6EE77F54" w14:textId="034A3821" w:rsidR="00AF7D1E" w:rsidRDefault="00AF7D1E" w:rsidP="00FF582F">
      <w:pPr>
        <w:rPr>
          <w:lang w:val="uk-UA"/>
        </w:rPr>
      </w:pPr>
      <w:r>
        <w:rPr>
          <w:lang w:val="uk-UA"/>
        </w:rPr>
        <w:t xml:space="preserve">Згідно з першим законом Кеплера орбіта ракети має бути еліпсом, в одному з  фокусів якого знаходиться центральна зірка. </w:t>
      </w:r>
      <w:proofErr w:type="spellStart"/>
      <w:r>
        <w:rPr>
          <w:lang w:val="uk-UA"/>
        </w:rPr>
        <w:t>Перигел</w:t>
      </w:r>
      <w:r w:rsidR="00AB2610">
        <w:rPr>
          <w:lang w:val="uk-UA"/>
        </w:rPr>
        <w:t>і</w:t>
      </w:r>
      <w:r>
        <w:rPr>
          <w:lang w:val="uk-UA"/>
        </w:rPr>
        <w:t>й</w:t>
      </w:r>
      <w:r w:rsidR="00AB2610">
        <w:rPr>
          <w:lang w:val="uk-UA"/>
        </w:rPr>
        <w:t>на</w:t>
      </w:r>
      <w:proofErr w:type="spellEnd"/>
      <w:r w:rsidR="00AB2610">
        <w:rPr>
          <w:lang w:val="uk-UA"/>
        </w:rPr>
        <w:t xml:space="preserve"> відстань</w:t>
      </w:r>
      <w:r>
        <w:rPr>
          <w:lang w:val="uk-UA"/>
        </w:rPr>
        <w:t xml:space="preserve"> орбіти </w:t>
      </w:r>
      <w:r w:rsidR="00AB2610">
        <w:rPr>
          <w:lang w:val="uk-UA"/>
        </w:rPr>
        <w:t>це</w:t>
      </w:r>
      <w:r>
        <w:rPr>
          <w:lang w:val="uk-UA"/>
        </w:rPr>
        <w:t xml:space="preserve"> відстан</w:t>
      </w:r>
      <w:r w:rsidR="00AB2610">
        <w:rPr>
          <w:lang w:val="uk-UA"/>
        </w:rPr>
        <w:t>ь</w:t>
      </w:r>
      <w:r>
        <w:rPr>
          <w:lang w:val="uk-UA"/>
        </w:rPr>
        <w:t xml:space="preserve"> від зірки до Землі</w:t>
      </w:r>
      <w:r w:rsidR="00AB2610">
        <w:rPr>
          <w:lang w:val="uk-UA"/>
        </w:rPr>
        <w:t xml:space="preserve">, </w:t>
      </w:r>
      <w:proofErr w:type="spellStart"/>
      <w:r w:rsidR="00AB2610">
        <w:rPr>
          <w:lang w:val="uk-UA"/>
        </w:rPr>
        <w:t>афелійна</w:t>
      </w:r>
      <w:proofErr w:type="spellEnd"/>
      <w:r w:rsidR="00AB2610">
        <w:rPr>
          <w:lang w:val="uk-UA"/>
        </w:rPr>
        <w:t xml:space="preserve"> відстань – відстань до Марса. </w:t>
      </w:r>
    </w:p>
    <w:p w14:paraId="6C841CB4" w14:textId="7610D659" w:rsidR="00AF7D1E" w:rsidRPr="00FF582F" w:rsidRDefault="00AB2610" w:rsidP="00FF582F">
      <w:pPr>
        <w:rPr>
          <w:lang w:val="uk-UA"/>
        </w:rPr>
      </w:pPr>
      <w:r>
        <w:rPr>
          <w:lang w:val="uk-UA"/>
        </w:rPr>
        <w:t>С</w:t>
      </w:r>
      <w:r w:rsidR="00AF7D1E">
        <w:rPr>
          <w:lang w:val="uk-UA"/>
        </w:rPr>
        <w:t xml:space="preserve">користаємося </w:t>
      </w:r>
      <w:r>
        <w:rPr>
          <w:lang w:val="uk-UA"/>
        </w:rPr>
        <w:t>формулою з другого розділу для розрахунку абсолютної швидкості ракети.</w:t>
      </w:r>
    </w:p>
    <w:p w14:paraId="136C3208" w14:textId="77777777" w:rsidR="00AB2610" w:rsidRPr="000D44ED" w:rsidRDefault="00000000" w:rsidP="00AB261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uk-UA"/>
                </w:rPr>
              </m:ctrlPr>
            </m:sSubPr>
            <m:e>
              <m:r>
                <w:rPr>
                  <w:rFonts w:ascii="Cambria Math" w:hAnsi="Cambria Math"/>
                  <w:lang w:val="uk-UA"/>
                </w:rPr>
                <m:t>v</m:t>
              </m:r>
            </m:e>
            <m:sub>
              <m:r>
                <w:rPr>
                  <w:rFonts w:ascii="Cambria Math" w:hAnsi="Cambria Math"/>
                  <w:lang w:val="uk-UA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2GM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uk-UA"/>
                        </w:rPr>
                        <m:t>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 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</m:e>
          </m:rad>
          <m:r>
            <w:rPr>
              <w:rFonts w:ascii="Cambria Math" w:eastAsiaTheme="minorEastAsia" w:hAnsi="Cambria Math"/>
              <w:lang w:val="uk-UA"/>
            </w:rPr>
            <m:t xml:space="preserve">                (2.4)</m:t>
          </m:r>
        </m:oMath>
      </m:oMathPara>
    </w:p>
    <w:p w14:paraId="32DE02B9" w14:textId="74CD8ED7" w:rsidR="00FF582F" w:rsidRDefault="00AB2610">
      <w:pPr>
        <w:rPr>
          <w:lang w:val="uk-UA"/>
        </w:rPr>
      </w:pPr>
      <w:r>
        <w:rPr>
          <w:lang w:val="uk-UA"/>
        </w:rPr>
        <w:t>Щоб визнач</w:t>
      </w:r>
      <w:r w:rsidR="00AA095C">
        <w:rPr>
          <w:lang w:val="uk-UA"/>
        </w:rPr>
        <w:t>и</w:t>
      </w:r>
      <w:r>
        <w:rPr>
          <w:lang w:val="uk-UA"/>
        </w:rPr>
        <w:t>ти швидкість ракети відносно місця старту, віднімемо від неї швидкість Землі.</w:t>
      </w:r>
    </w:p>
    <w:p w14:paraId="4C073777" w14:textId="46C8E83B" w:rsidR="00605496" w:rsidRPr="00605496" w:rsidRDefault="00AA095C">
      <w:pPr>
        <w:rPr>
          <w:rFonts w:eastAsiaTheme="minorEastAsia"/>
        </w:rPr>
      </w:pPr>
      <w:r>
        <w:rPr>
          <w:lang w:val="uk-UA"/>
        </w:rPr>
        <w:t xml:space="preserve">Приклад.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v</m:t>
            </m:r>
          </m:e>
          <m:sub>
            <m:r>
              <w:rPr>
                <w:rFonts w:ascii="Cambria Math" w:hAnsi="Cambria Math"/>
                <w:lang w:val="uk-UA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uk-UA"/>
                  </w:rPr>
                  <m:t>2∙1000∙400</m:t>
                </m:r>
              </m:num>
              <m:den>
                <m:r>
                  <w:rPr>
                    <w:rFonts w:ascii="Cambria Math" w:eastAsiaTheme="minorEastAsia" w:hAnsi="Cambria Math"/>
                    <w:lang w:val="uk-UA"/>
                  </w:rPr>
                  <m:t>700∙300</m:t>
                </m:r>
              </m:den>
            </m:f>
          </m:e>
        </m:rad>
        <m:r>
          <w:rPr>
            <w:rFonts w:ascii="Cambria Math" w:eastAsiaTheme="minorEastAsia" w:hAnsi="Cambria Math"/>
            <w:lang w:val="uk-UA"/>
          </w:rPr>
          <m:t xml:space="preserve"> = 1.9518</m:t>
        </m:r>
      </m:oMath>
      <w:r>
        <w:rPr>
          <w:rFonts w:eastAsiaTheme="minorEastAsia"/>
          <w:lang w:val="uk-UA"/>
        </w:rPr>
        <w:t xml:space="preserve">  </w:t>
      </w:r>
      <w:r w:rsidR="00605496" w:rsidRPr="00605496">
        <w:rPr>
          <w:rFonts w:eastAsiaTheme="minorEastAsia"/>
          <w:lang w:val="uk-U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rocket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Eart</m:t>
            </m:r>
            <m:r>
              <w:rPr>
                <w:rFonts w:ascii="Cambria Math" w:eastAsiaTheme="minorEastAsia" w:hAnsi="Cambria Math"/>
                <w:lang w:val="uk-UA"/>
              </w:rPr>
              <m:t>h</m:t>
            </m:r>
          </m:sub>
        </m:sSub>
      </m:oMath>
      <w:r w:rsidR="00605496" w:rsidRPr="00605496">
        <w:rPr>
          <w:rFonts w:eastAsiaTheme="minorEastAsia"/>
          <w:lang w:val="uk-UA"/>
        </w:rPr>
        <w:t xml:space="preserve"> = </w:t>
      </w:r>
      <w:r w:rsidR="00605496">
        <w:rPr>
          <w:rFonts w:eastAsiaTheme="minorEastAsia"/>
        </w:rPr>
        <w:t xml:space="preserve">0.127 </w:t>
      </w:r>
    </w:p>
    <w:p w14:paraId="0C5DCBAA" w14:textId="77777777" w:rsidR="00AA095C" w:rsidRPr="00AA095C" w:rsidRDefault="00AA095C" w:rsidP="00605496">
      <w:pPr>
        <w:pStyle w:val="a6"/>
      </w:pPr>
      <w:r w:rsidRPr="00AA095C">
        <w:t> </w:t>
      </w:r>
      <w:r w:rsidRPr="00605496">
        <w:rPr>
          <w:lang w:val="uk-UA"/>
        </w:rPr>
        <w:t xml:space="preserve"> </w:t>
      </w:r>
      <w:r w:rsidRPr="00AA095C">
        <w:t> </w:t>
      </w:r>
      <w:r w:rsidRPr="00605496">
        <w:rPr>
          <w:lang w:val="uk-UA"/>
        </w:rPr>
        <w:t xml:space="preserve"> </w:t>
      </w:r>
      <w:r w:rsidRPr="00AA095C">
        <w:t> </w:t>
      </w:r>
      <w:r w:rsidRPr="00605496">
        <w:rPr>
          <w:lang w:val="uk-UA"/>
        </w:rPr>
        <w:t xml:space="preserve"> </w:t>
      </w:r>
      <w:r w:rsidRPr="00AA095C">
        <w:t> </w:t>
      </w:r>
      <w:r w:rsidRPr="00605496">
        <w:rPr>
          <w:lang w:val="uk-UA"/>
        </w:rPr>
        <w:t xml:space="preserve"> </w:t>
      </w:r>
      <w:r w:rsidRPr="00AA095C">
        <w:t> </w:t>
      </w:r>
      <w:r w:rsidRPr="00605496">
        <w:rPr>
          <w:lang w:val="uk-UA"/>
        </w:rPr>
        <w:t xml:space="preserve"> </w:t>
      </w:r>
      <w:r w:rsidRPr="00AA095C">
        <w:t> </w:t>
      </w:r>
      <w:r w:rsidRPr="00605496">
        <w:rPr>
          <w:lang w:val="uk-UA"/>
        </w:rPr>
        <w:t xml:space="preserve"> </w:t>
      </w:r>
      <w:r w:rsidRPr="00AA095C">
        <w:t>[{"name":"Sun","m":1000,"r":20,"x":0,"y":0,"vx":0,"vy":0,"color":"yellow"},</w:t>
      </w:r>
    </w:p>
    <w:p w14:paraId="055AF17C" w14:textId="674967B9" w:rsidR="00AA095C" w:rsidRPr="00AA095C" w:rsidRDefault="00AA095C" w:rsidP="00605496">
      <w:pPr>
        <w:pStyle w:val="a6"/>
      </w:pPr>
      <w:r w:rsidRPr="00AA095C">
        <w:t>             {"name":"Earth","m":0.001,"r":7,"x":</w:t>
      </w:r>
      <w:r w:rsidR="005D394A">
        <w:t>300</w:t>
      </w:r>
      <w:r w:rsidRPr="00AA095C">
        <w:t>,"y":0,"vx":0,"vy":1.826,"color":"lightblue"},</w:t>
      </w:r>
    </w:p>
    <w:p w14:paraId="0CEEC26B" w14:textId="6BF1AA57" w:rsidR="00AA095C" w:rsidRPr="00AA095C" w:rsidRDefault="00AA095C" w:rsidP="00605496">
      <w:pPr>
        <w:pStyle w:val="a6"/>
      </w:pPr>
      <w:r w:rsidRPr="00AA095C">
        <w:t>             {"name":"Mars","m":0.001,"r":6,"x":400,"y":0,"vx":0,"vy":1.5811,"color":"orange"}]</w:t>
      </w:r>
    </w:p>
    <w:p w14:paraId="339D472C" w14:textId="77777777" w:rsidR="00493E08" w:rsidRDefault="00493E08">
      <w:pPr>
        <w:rPr>
          <w:lang w:val="uk-UA"/>
        </w:rPr>
      </w:pPr>
    </w:p>
    <w:p w14:paraId="0DD747AD" w14:textId="78ECE5C0" w:rsidR="00567C0E" w:rsidRPr="00567C0E" w:rsidRDefault="00567C0E">
      <w:pPr>
        <w:rPr>
          <w:lang w:val="uk-UA"/>
        </w:rPr>
      </w:pPr>
      <w:r>
        <w:rPr>
          <w:lang w:val="uk-UA"/>
        </w:rPr>
        <w:t>Завдання2</w:t>
      </w:r>
    </w:p>
    <w:p w14:paraId="716E765F" w14:textId="41CAF83E" w:rsidR="00493E08" w:rsidRDefault="00E67C85">
      <w:pPr>
        <w:rPr>
          <w:lang w:val="uk-UA"/>
        </w:rPr>
      </w:pPr>
      <w:r w:rsidRPr="005D394A">
        <w:rPr>
          <w:lang w:val="uk-UA"/>
        </w:rPr>
        <w:t xml:space="preserve">Переселяємось </w:t>
      </w:r>
      <w:r>
        <w:rPr>
          <w:lang w:val="uk-UA"/>
        </w:rPr>
        <w:t>на Марс</w:t>
      </w:r>
    </w:p>
    <w:p w14:paraId="674E3753" w14:textId="4F489EBB" w:rsidR="00BB2DC0" w:rsidRDefault="00BB2DC0">
      <w:pPr>
        <w:rPr>
          <w:lang w:val="uk-UA"/>
        </w:rPr>
      </w:pPr>
      <w:r>
        <w:rPr>
          <w:lang w:val="uk-UA"/>
        </w:rPr>
        <w:t>Вирішення.</w:t>
      </w:r>
    </w:p>
    <w:p w14:paraId="54E79363" w14:textId="56CA430B" w:rsidR="00567C0E" w:rsidRDefault="00567C0E">
      <w:pPr>
        <w:rPr>
          <w:lang w:val="uk-UA"/>
        </w:rPr>
      </w:pPr>
      <w:r>
        <w:rPr>
          <w:lang w:val="uk-UA"/>
        </w:rPr>
        <w:t xml:space="preserve">Щоб ракета досягла </w:t>
      </w:r>
      <w:r w:rsidR="00BB2DC0">
        <w:rPr>
          <w:lang w:val="uk-UA"/>
        </w:rPr>
        <w:t>М</w:t>
      </w:r>
      <w:r>
        <w:rPr>
          <w:lang w:val="uk-UA"/>
        </w:rPr>
        <w:t xml:space="preserve">арса, він повинен знаходитись в тій точці, де ракета сягає марсіанської орбіти. В попередньому завданні </w:t>
      </w:r>
      <w:r w:rsidR="00BF083C">
        <w:rPr>
          <w:lang w:val="uk-UA"/>
        </w:rPr>
        <w:t>М</w:t>
      </w:r>
      <w:r>
        <w:rPr>
          <w:lang w:val="uk-UA"/>
        </w:rPr>
        <w:t xml:space="preserve">арс не встигав долетіти до зазначеного місця, і якщо зупинити час в момент коли до той точки долетіла ракета, то буде видно, на скільки </w:t>
      </w:r>
      <w:r w:rsidR="00BF083C">
        <w:rPr>
          <w:lang w:val="uk-UA"/>
        </w:rPr>
        <w:t>відстав</w:t>
      </w:r>
      <w:r>
        <w:rPr>
          <w:lang w:val="uk-UA"/>
        </w:rPr>
        <w:t xml:space="preserve"> </w:t>
      </w:r>
      <w:r w:rsidR="00BB2DC0">
        <w:rPr>
          <w:lang w:val="uk-UA"/>
        </w:rPr>
        <w:t>М</w:t>
      </w:r>
      <w:r>
        <w:rPr>
          <w:lang w:val="uk-UA"/>
        </w:rPr>
        <w:t>арс.</w:t>
      </w:r>
    </w:p>
    <w:p w14:paraId="37B61D99" w14:textId="77777777" w:rsidR="00BB2DC0" w:rsidRDefault="00567C0E">
      <w:pPr>
        <w:rPr>
          <w:rFonts w:eastAsiaTheme="minorEastAsia"/>
          <w:lang w:val="uk-UA"/>
        </w:rPr>
      </w:pPr>
      <w:r>
        <w:rPr>
          <w:lang w:val="uk-UA"/>
        </w:rPr>
        <w:t xml:space="preserve">Змінимо початкові умови руху </w:t>
      </w:r>
      <w:r w:rsidR="00BB2DC0">
        <w:rPr>
          <w:lang w:val="uk-UA"/>
        </w:rPr>
        <w:t>М</w:t>
      </w:r>
      <w:r>
        <w:rPr>
          <w:lang w:val="uk-UA"/>
        </w:rPr>
        <w:t xml:space="preserve">арса таким чином </w:t>
      </w:r>
      <m:oMath>
        <m:sSup>
          <m:sSupPr>
            <m:ctrlPr>
              <w:rPr>
                <w:rFonts w:ascii="Cambria Math" w:hAnsi="Cambria Math"/>
                <w:i/>
                <w:lang w:val="uk-UA"/>
              </w:rPr>
            </m:ctrlPr>
          </m:sSupPr>
          <m:e>
            <m:r>
              <w:rPr>
                <w:rFonts w:ascii="Cambria Math" w:hAnsi="Cambria Math"/>
                <w:lang w:val="uk-UA"/>
              </w:rPr>
              <m:t>x</m:t>
            </m:r>
          </m:e>
          <m:sup>
            <m:r>
              <w:rPr>
                <w:rFonts w:ascii="Cambria Math" w:hAnsi="Cambria Math"/>
                <w:lang w:val="uk-UA"/>
              </w:rPr>
              <m:t>'</m:t>
            </m:r>
          </m:sup>
        </m:sSup>
        <m:r>
          <w:rPr>
            <w:rFonts w:ascii="Cambria Math" w:hAnsi="Cambria Math"/>
            <w:lang w:val="uk-UA"/>
          </w:rPr>
          <m:t>=-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uk-UA"/>
          </w:rPr>
          <m:t xml:space="preserve">,  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  <m:r>
              <w:rPr>
                <w:rFonts w:ascii="Cambria Math" w:hAnsi="Cambria Math"/>
                <w:lang w:val="uk-UA"/>
              </w:rPr>
              <m:t>'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  <w:lang w:val="uk-UA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uk-UA"/>
              </w:rPr>
              <m:t>-</m:t>
            </m:r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BB2DC0" w:rsidRPr="00BB2DC0">
        <w:rPr>
          <w:rFonts w:eastAsiaTheme="minorEastAsia"/>
          <w:lang w:val="uk-UA"/>
        </w:rPr>
        <w:t xml:space="preserve">  </w:t>
      </w:r>
      <w:r w:rsidR="00BB2DC0">
        <w:rPr>
          <w:rFonts w:eastAsiaTheme="minorEastAsia"/>
          <w:lang w:val="uk-UA"/>
        </w:rPr>
        <w:t xml:space="preserve">, щоб надати Марсу необхідний гандикап. </w:t>
      </w:r>
    </w:p>
    <w:p w14:paraId="7E9358FC" w14:textId="2557E5F3" w:rsidR="00567C0E" w:rsidRDefault="00BB2DC0">
      <w:pPr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Зауважимо, що ракета досягне Марса, коли торкнеться його поверхні. Тому варто зменшити </w:t>
      </w:r>
      <w:proofErr w:type="spellStart"/>
      <w:r>
        <w:rPr>
          <w:rFonts w:eastAsiaTheme="minorEastAsia"/>
          <w:lang w:val="uk-UA"/>
        </w:rPr>
        <w:t>афелійну</w:t>
      </w:r>
      <w:proofErr w:type="spellEnd"/>
      <w:r>
        <w:rPr>
          <w:rFonts w:eastAsiaTheme="minorEastAsia"/>
          <w:lang w:val="uk-UA"/>
        </w:rPr>
        <w:t xml:space="preserve"> відстань орбіти ракети на радіус Марса.</w:t>
      </w:r>
    </w:p>
    <w:p w14:paraId="5AEC8B0C" w14:textId="115A3966" w:rsidR="00BB2DC0" w:rsidRPr="005D394A" w:rsidRDefault="00BB2DC0">
      <w:pPr>
        <w:rPr>
          <w:rFonts w:eastAsiaTheme="minorEastAsia"/>
          <w:i/>
          <w:lang w:val="uk-UA"/>
        </w:rPr>
      </w:pPr>
      <w:r>
        <w:rPr>
          <w:rFonts w:eastAsiaTheme="minorEastAsia"/>
          <w:lang w:val="uk-UA"/>
        </w:rPr>
        <w:t xml:space="preserve">Приклад. 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uk-UA"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 xml:space="preserve">=400-6=394,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rocket</m:t>
            </m:r>
          </m:sub>
        </m:sSub>
        <m:r>
          <w:rPr>
            <w:rFonts w:ascii="Cambria Math" w:eastAsiaTheme="minorEastAsia" w:hAnsi="Cambria Math"/>
            <w:lang w:val="uk-UA"/>
          </w:rPr>
          <m:t>=0.119</m:t>
        </m:r>
      </m:oMath>
    </w:p>
    <w:p w14:paraId="5AC18D99" w14:textId="19A23336" w:rsidR="00567C0E" w:rsidRPr="00567C0E" w:rsidRDefault="00567C0E">
      <w:pPr>
        <w:rPr>
          <w:rFonts w:eastAsiaTheme="minorEastAsia"/>
          <w:lang w:val="uk-UA"/>
        </w:rPr>
      </w:pPr>
      <w:r>
        <w:rPr>
          <w:lang w:val="uk-UA"/>
        </w:rPr>
        <w:tab/>
      </w:r>
    </w:p>
    <w:p w14:paraId="1C712F3E" w14:textId="42702490" w:rsidR="00900FDE" w:rsidRPr="00567C0E" w:rsidRDefault="00900FDE">
      <w:pPr>
        <w:rPr>
          <w:lang w:val="uk-UA"/>
        </w:rPr>
      </w:pPr>
      <w:r>
        <w:t>v</w:t>
      </w:r>
      <w:r>
        <w:rPr>
          <w:lang w:val="uk-UA"/>
        </w:rPr>
        <w:t xml:space="preserve"> = 0.119</w:t>
      </w:r>
    </w:p>
    <w:p w14:paraId="628C07F7" w14:textId="77777777" w:rsidR="00BF083C" w:rsidRDefault="00BF083C" w:rsidP="00BF083C">
      <w:pPr>
        <w:pStyle w:val="a6"/>
      </w:pPr>
      <w:r>
        <w:t>[{"name":"Sun","m":1000,"r":20,"x":"0.000","y":"0.000","vx":"0.000","vy":"0.000","color":"yellow"},</w:t>
      </w:r>
    </w:p>
    <w:p w14:paraId="311A7383" w14:textId="77777777" w:rsidR="00BF083C" w:rsidRDefault="00BF083C" w:rsidP="00BF083C">
      <w:pPr>
        <w:pStyle w:val="a6"/>
      </w:pPr>
      <w:r>
        <w:t>{"name":"Mars","m":0.001,"r":6,"x":"347.301","y":"197.664","vx":"-0.788","vy":"1.373","color":"orange"},</w:t>
      </w:r>
    </w:p>
    <w:p w14:paraId="1D5435DC" w14:textId="5ECE27D4" w:rsidR="00900FDE" w:rsidRPr="00900FDE" w:rsidRDefault="00BF083C" w:rsidP="00BF083C">
      <w:pPr>
        <w:pStyle w:val="a6"/>
      </w:pPr>
      <w:r>
        <w:t>{"name":"Earth","m":0.001,"r":7,"x":"300.000","y":"0.000","vx":"0.000","vy":"1.826","color":"lightblue"}]</w:t>
      </w:r>
    </w:p>
    <w:p w14:paraId="271CDCEF" w14:textId="77777777" w:rsidR="00605496" w:rsidRDefault="00605496"/>
    <w:p w14:paraId="5AEBA309" w14:textId="77777777" w:rsidR="00605496" w:rsidRDefault="00605496"/>
    <w:p w14:paraId="0A5A3ED0" w14:textId="77777777" w:rsidR="009C3120" w:rsidRPr="00F34F36" w:rsidRDefault="009C3120" w:rsidP="009C3120">
      <w:pPr>
        <w:rPr>
          <w:lang w:val="uk-UA"/>
        </w:rPr>
      </w:pPr>
      <w:r>
        <w:rPr>
          <w:b/>
          <w:bCs/>
          <w:lang w:val="uk-UA"/>
        </w:rPr>
        <w:t>Розділ</w:t>
      </w:r>
      <w:r w:rsidRPr="008B5C04">
        <w:rPr>
          <w:b/>
          <w:bCs/>
          <w:lang w:val="uk-UA"/>
        </w:rPr>
        <w:t xml:space="preserve"> </w:t>
      </w:r>
      <w:r w:rsidRPr="00F34F36">
        <w:rPr>
          <w:b/>
          <w:bCs/>
          <w:lang w:val="uk-UA"/>
        </w:rPr>
        <w:t>5</w:t>
      </w:r>
    </w:p>
    <w:p w14:paraId="7D9C3AF2" w14:textId="35E17D2D" w:rsidR="006B5E57" w:rsidRPr="00BE4F30" w:rsidRDefault="006B5E57">
      <w:pPr>
        <w:rPr>
          <w:lang w:val="uk-UA"/>
        </w:rPr>
      </w:pPr>
      <w:r>
        <w:rPr>
          <w:lang w:val="uk-UA"/>
        </w:rPr>
        <w:t xml:space="preserve">Запустити ракету з </w:t>
      </w:r>
      <w:r w:rsidR="00BE4F30">
        <w:rPr>
          <w:lang w:val="uk-UA"/>
        </w:rPr>
        <w:t>З</w:t>
      </w:r>
      <w:r>
        <w:rPr>
          <w:lang w:val="uk-UA"/>
        </w:rPr>
        <w:t xml:space="preserve">емлі до </w:t>
      </w:r>
      <w:r w:rsidR="00BE4F30">
        <w:rPr>
          <w:lang w:val="uk-UA"/>
        </w:rPr>
        <w:t>С</w:t>
      </w:r>
      <w:r>
        <w:rPr>
          <w:lang w:val="uk-UA"/>
        </w:rPr>
        <w:t>онця</w:t>
      </w:r>
    </w:p>
    <w:p w14:paraId="0128F1C1" w14:textId="37FFE27A" w:rsidR="009C3120" w:rsidRDefault="009C3120">
      <w:pPr>
        <w:rPr>
          <w:lang w:val="uk-UA"/>
        </w:rPr>
      </w:pPr>
      <w:r>
        <w:rPr>
          <w:lang w:val="uk-UA"/>
        </w:rPr>
        <w:t>Завдання</w:t>
      </w:r>
    </w:p>
    <w:p w14:paraId="23136841" w14:textId="6E247AF9" w:rsidR="009C3120" w:rsidRDefault="009C3120" w:rsidP="009C3120">
      <w:pPr>
        <w:rPr>
          <w:lang w:val="uk-UA"/>
        </w:rPr>
      </w:pPr>
      <w:r>
        <w:rPr>
          <w:lang w:val="uk-UA"/>
        </w:rPr>
        <w:t>П</w:t>
      </w:r>
      <w:r>
        <w:rPr>
          <w:lang w:val="uk-UA"/>
        </w:rPr>
        <w:t>ланет</w:t>
      </w:r>
      <w:r>
        <w:rPr>
          <w:lang w:val="uk-UA"/>
        </w:rPr>
        <w:t>а</w:t>
      </w:r>
      <w:r>
        <w:rPr>
          <w:lang w:val="uk-UA"/>
        </w:rPr>
        <w:t xml:space="preserve"> оберта</w:t>
      </w:r>
      <w:r w:rsidR="00BE4F30">
        <w:rPr>
          <w:lang w:val="uk-UA"/>
        </w:rPr>
        <w:t>є</w:t>
      </w:r>
      <w:r>
        <w:rPr>
          <w:lang w:val="uk-UA"/>
        </w:rPr>
        <w:t>ться навкруги центральної зірки по кругов</w:t>
      </w:r>
      <w:r>
        <w:rPr>
          <w:lang w:val="uk-UA"/>
        </w:rPr>
        <w:t>ій</w:t>
      </w:r>
      <w:r>
        <w:rPr>
          <w:lang w:val="uk-UA"/>
        </w:rPr>
        <w:t xml:space="preserve"> орбіт</w:t>
      </w:r>
      <w:r>
        <w:rPr>
          <w:lang w:val="uk-UA"/>
        </w:rPr>
        <w:t>і</w:t>
      </w:r>
      <w:r>
        <w:rPr>
          <w:lang w:val="uk-UA"/>
        </w:rPr>
        <w:t xml:space="preserve">. Запустити ракету </w:t>
      </w:r>
      <w:r w:rsidR="00BE4F30">
        <w:rPr>
          <w:lang w:val="uk-UA"/>
        </w:rPr>
        <w:t xml:space="preserve">з планети </w:t>
      </w:r>
      <w:r>
        <w:rPr>
          <w:lang w:val="uk-UA"/>
        </w:rPr>
        <w:t xml:space="preserve">так, щоб вона </w:t>
      </w:r>
      <w:r>
        <w:rPr>
          <w:lang w:val="uk-UA"/>
        </w:rPr>
        <w:t xml:space="preserve">наблизилась до </w:t>
      </w:r>
      <w:r w:rsidR="006C1E0C">
        <w:rPr>
          <w:lang w:val="uk-UA"/>
        </w:rPr>
        <w:t xml:space="preserve">центра </w:t>
      </w:r>
      <w:r>
        <w:rPr>
          <w:lang w:val="uk-UA"/>
        </w:rPr>
        <w:t xml:space="preserve">зірки на два її радіуса і </w:t>
      </w:r>
      <w:r w:rsidR="00BE4F30">
        <w:rPr>
          <w:lang w:val="uk-UA"/>
        </w:rPr>
        <w:t>після того стала обертатися навкруги зірки</w:t>
      </w:r>
      <w:r>
        <w:rPr>
          <w:lang w:val="uk-UA"/>
        </w:rPr>
        <w:t xml:space="preserve">. Визначити </w:t>
      </w:r>
      <w:r w:rsidR="006C1E0C">
        <w:rPr>
          <w:lang w:val="uk-UA"/>
        </w:rPr>
        <w:t xml:space="preserve">початкову </w:t>
      </w:r>
      <w:r>
        <w:rPr>
          <w:lang w:val="uk-UA"/>
        </w:rPr>
        <w:t>швидкість ракети.</w:t>
      </w:r>
    </w:p>
    <w:p w14:paraId="11F79C2D" w14:textId="194C2C72" w:rsidR="009C3120" w:rsidRDefault="009C3120">
      <w:pPr>
        <w:rPr>
          <w:lang w:val="uk-UA"/>
        </w:rPr>
      </w:pPr>
      <w:r>
        <w:rPr>
          <w:lang w:val="uk-UA"/>
        </w:rPr>
        <w:t>Вирішення</w:t>
      </w:r>
    </w:p>
    <w:p w14:paraId="78C71E35" w14:textId="258725EC" w:rsidR="009C3120" w:rsidRDefault="009C3120">
      <w:pPr>
        <w:rPr>
          <w:lang w:val="uk-UA"/>
        </w:rPr>
      </w:pPr>
      <w:r>
        <w:rPr>
          <w:lang w:val="uk-UA"/>
        </w:rPr>
        <w:t xml:space="preserve">Нехай </w:t>
      </w:r>
      <w:r>
        <w:t>R</w:t>
      </w:r>
      <w:r w:rsidRPr="009C3120">
        <w:rPr>
          <w:lang w:val="uk-UA"/>
        </w:rPr>
        <w:t xml:space="preserve"> – </w:t>
      </w:r>
      <w:r>
        <w:rPr>
          <w:lang w:val="uk-UA"/>
        </w:rPr>
        <w:t xml:space="preserve">радіус зірки, </w:t>
      </w:r>
      <w:r>
        <w:t>M</w:t>
      </w:r>
      <w:r w:rsidRPr="009C3120">
        <w:rPr>
          <w:lang w:val="uk-UA"/>
        </w:rPr>
        <w:t xml:space="preserve"> </w:t>
      </w:r>
      <w:r>
        <w:rPr>
          <w:lang w:val="uk-UA"/>
        </w:rPr>
        <w:t>–</w:t>
      </w:r>
      <w:r w:rsidRPr="009C3120">
        <w:rPr>
          <w:lang w:val="uk-UA"/>
        </w:rPr>
        <w:t xml:space="preserve"> </w:t>
      </w:r>
      <w:r>
        <w:rPr>
          <w:lang w:val="uk-UA"/>
        </w:rPr>
        <w:t>її маса</w:t>
      </w:r>
      <w:r w:rsidR="006C1E0C">
        <w:rPr>
          <w:lang w:val="uk-UA"/>
        </w:rPr>
        <w:t>,</w:t>
      </w:r>
      <w:r>
        <w:rPr>
          <w:lang w:val="uk-UA"/>
        </w:rPr>
        <w:t xml:space="preserve"> </w:t>
      </w:r>
      <w:r w:rsidR="00BE4F30">
        <w:t>S</w:t>
      </w:r>
      <w:r w:rsidRPr="009C3120">
        <w:rPr>
          <w:lang w:val="uk-UA"/>
        </w:rPr>
        <w:t xml:space="preserve"> – </w:t>
      </w:r>
      <w:r>
        <w:rPr>
          <w:lang w:val="uk-UA"/>
        </w:rPr>
        <w:t xml:space="preserve">відстань від </w:t>
      </w:r>
      <w:r w:rsidR="006C1E0C">
        <w:rPr>
          <w:lang w:val="uk-UA"/>
        </w:rPr>
        <w:t>планети</w:t>
      </w:r>
      <w:r>
        <w:rPr>
          <w:lang w:val="uk-UA"/>
        </w:rPr>
        <w:t xml:space="preserve"> до </w:t>
      </w:r>
      <w:r w:rsidR="006C1E0C">
        <w:rPr>
          <w:lang w:val="uk-UA"/>
        </w:rPr>
        <w:t>зірки</w:t>
      </w:r>
      <w:r>
        <w:rPr>
          <w:lang w:val="uk-UA"/>
        </w:rPr>
        <w:t>.</w:t>
      </w:r>
    </w:p>
    <w:p w14:paraId="14F50FE5" w14:textId="1E1C2EBF" w:rsidR="009C3120" w:rsidRPr="00BE4F30" w:rsidRDefault="009C3120">
      <w:pPr>
        <w:rPr>
          <w:lang w:val="uk-UA"/>
        </w:rPr>
      </w:pPr>
      <w:r>
        <w:rPr>
          <w:lang w:val="uk-UA"/>
        </w:rPr>
        <w:t xml:space="preserve">Тоді ракета має рухатися </w:t>
      </w:r>
      <w:r w:rsidR="00BE4F30">
        <w:rPr>
          <w:lang w:val="uk-UA"/>
        </w:rPr>
        <w:t>по еліпсу з</w:t>
      </w:r>
      <w:r w:rsidR="00BE4F30">
        <w:rPr>
          <w:rFonts w:eastAsiaTheme="minorEastAsia"/>
          <w:lang w:val="uk-UA"/>
        </w:rPr>
        <w:t xml:space="preserve"> великою віссю </w:t>
      </w:r>
      <m:oMath>
        <m:sSub>
          <m:sSubPr>
            <m:ctrlPr>
              <w:rPr>
                <w:rFonts w:ascii="Cambria Math" w:hAnsi="Cambria Math"/>
                <w:i/>
                <w:lang w:val="uk-UA"/>
              </w:rPr>
            </m:ctrlPr>
          </m:sSubPr>
          <m:e>
            <m:r>
              <w:rPr>
                <w:rFonts w:ascii="Cambria Math" w:hAnsi="Cambria Math"/>
              </w:rPr>
              <m:t xml:space="preserve">d=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  <w:lang w:val="uk-UA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  <w:lang w:val="uk-UA"/>
              </w:rPr>
              <m:t>,</m:t>
            </m:r>
            <m:r>
              <w:rPr>
                <w:rFonts w:ascii="Cambria Math" w:hAnsi="Cambria Math"/>
              </w:rPr>
              <m:t xml:space="preserve">     </m:t>
            </m:r>
            <m:r>
              <w:rPr>
                <w:rFonts w:ascii="Cambria Math" w:hAnsi="Cambria Math"/>
                <w:lang w:val="uk-UA"/>
              </w:rPr>
              <m:t>де    r</m:t>
            </m:r>
          </m:e>
          <m:sub>
            <m:r>
              <w:rPr>
                <w:rFonts w:ascii="Cambria Math" w:hAnsi="Cambria Math"/>
                <w:lang w:val="uk-UA"/>
              </w:rPr>
              <m:t>a</m:t>
            </m:r>
          </m:sub>
        </m:sSub>
        <m:r>
          <w:rPr>
            <w:rFonts w:ascii="Cambria Math" w:eastAsiaTheme="minorEastAsia" w:hAnsi="Cambria Math"/>
            <w:lang w:val="uk-UA"/>
          </w:rPr>
          <m:t>=S</m:t>
        </m:r>
        <m:r>
          <w:rPr>
            <w:rFonts w:ascii="Cambria Math" w:eastAsiaTheme="minorEastAsia" w:hAnsi="Cambria Math"/>
            <w:lang w:val="uk-UA"/>
          </w:rPr>
          <m:t xml:space="preserve">, 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  <w:lang w:val="uk-UA"/>
          </w:rPr>
          <m:t>=2</m:t>
        </m:r>
        <m:r>
          <w:rPr>
            <w:rFonts w:ascii="Cambria Math" w:eastAsiaTheme="minorEastAsia" w:hAnsi="Cambria Math"/>
          </w:rPr>
          <m:t>R</m:t>
        </m:r>
      </m:oMath>
    </w:p>
    <w:p w14:paraId="5208E1D0" w14:textId="27B7937F" w:rsidR="009C3120" w:rsidRPr="009C3120" w:rsidRDefault="009C3120">
      <w:pPr>
        <w:rPr>
          <w:lang w:val="uk-UA"/>
        </w:rPr>
      </w:pPr>
    </w:p>
    <w:p w14:paraId="1A4D1EC1" w14:textId="77777777" w:rsidR="009C3120" w:rsidRPr="009C3120" w:rsidRDefault="009C3120">
      <w:pPr>
        <w:rPr>
          <w:lang w:val="uk-UA"/>
        </w:rPr>
      </w:pPr>
    </w:p>
    <w:p w14:paraId="2FED1D1C" w14:textId="4ABB7F8F" w:rsidR="006B5E57" w:rsidRDefault="006B5E57">
      <w:pPr>
        <w:rPr>
          <w:lang w:val="uk-UA"/>
        </w:rPr>
      </w:pPr>
      <w:r>
        <w:rPr>
          <w:lang w:val="uk-UA"/>
        </w:rPr>
        <w:t>Скористатися гравітацією для прискорення ракети</w:t>
      </w:r>
    </w:p>
    <w:p w14:paraId="3C327C47" w14:textId="291DE256" w:rsidR="006B5E57" w:rsidRDefault="006B5E57">
      <w:pPr>
        <w:rPr>
          <w:lang w:val="uk-UA"/>
        </w:rPr>
      </w:pPr>
      <w:r>
        <w:rPr>
          <w:lang w:val="uk-UA"/>
        </w:rPr>
        <w:t>Запустити ракету з Землі до Місяця</w:t>
      </w:r>
    </w:p>
    <w:p w14:paraId="338093F0" w14:textId="77777777" w:rsidR="006B5E57" w:rsidRDefault="006B5E57">
      <w:pPr>
        <w:rPr>
          <w:lang w:val="uk-UA"/>
        </w:rPr>
      </w:pPr>
    </w:p>
    <w:p w14:paraId="7045280F" w14:textId="77777777" w:rsidR="006B5E57" w:rsidRPr="006B5E57" w:rsidRDefault="006B5E57">
      <w:pPr>
        <w:rPr>
          <w:lang w:val="uk-UA"/>
        </w:rPr>
      </w:pPr>
    </w:p>
    <w:p w14:paraId="72D4D28A" w14:textId="77777777" w:rsidR="00D437DD" w:rsidRPr="005D394A" w:rsidRDefault="00D437DD">
      <w:pPr>
        <w:rPr>
          <w:lang w:val="uk-UA"/>
        </w:rPr>
      </w:pPr>
    </w:p>
    <w:p w14:paraId="6C33AA69" w14:textId="77777777" w:rsidR="00D437DD" w:rsidRPr="005D394A" w:rsidRDefault="00D437DD">
      <w:pPr>
        <w:rPr>
          <w:lang w:val="uk-UA"/>
        </w:rPr>
      </w:pPr>
    </w:p>
    <w:sectPr w:rsidR="00D437DD" w:rsidRPr="005D394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D79"/>
    <w:rsid w:val="00012A7F"/>
    <w:rsid w:val="000259E1"/>
    <w:rsid w:val="00032040"/>
    <w:rsid w:val="00032739"/>
    <w:rsid w:val="00034A69"/>
    <w:rsid w:val="00047CED"/>
    <w:rsid w:val="00052220"/>
    <w:rsid w:val="0005621F"/>
    <w:rsid w:val="0006584E"/>
    <w:rsid w:val="00074B2E"/>
    <w:rsid w:val="00085D7F"/>
    <w:rsid w:val="000A144B"/>
    <w:rsid w:val="000B3E43"/>
    <w:rsid w:val="000D44ED"/>
    <w:rsid w:val="000E7FDC"/>
    <w:rsid w:val="001166A0"/>
    <w:rsid w:val="00130EF1"/>
    <w:rsid w:val="00143EBA"/>
    <w:rsid w:val="00156DE5"/>
    <w:rsid w:val="00175C1A"/>
    <w:rsid w:val="001A2C9A"/>
    <w:rsid w:val="001A406C"/>
    <w:rsid w:val="001C34B0"/>
    <w:rsid w:val="001C5CBC"/>
    <w:rsid w:val="001D03D4"/>
    <w:rsid w:val="001F7574"/>
    <w:rsid w:val="002021A7"/>
    <w:rsid w:val="00237D02"/>
    <w:rsid w:val="00246BB9"/>
    <w:rsid w:val="002B1533"/>
    <w:rsid w:val="002C2140"/>
    <w:rsid w:val="002C2E44"/>
    <w:rsid w:val="002D2F29"/>
    <w:rsid w:val="002F1621"/>
    <w:rsid w:val="002F53E7"/>
    <w:rsid w:val="00310852"/>
    <w:rsid w:val="00313F91"/>
    <w:rsid w:val="0035301A"/>
    <w:rsid w:val="00355DFC"/>
    <w:rsid w:val="00380284"/>
    <w:rsid w:val="00397677"/>
    <w:rsid w:val="003B095B"/>
    <w:rsid w:val="003F57ED"/>
    <w:rsid w:val="00443F7B"/>
    <w:rsid w:val="00457A7C"/>
    <w:rsid w:val="004635F2"/>
    <w:rsid w:val="00463FFA"/>
    <w:rsid w:val="00466262"/>
    <w:rsid w:val="00470DC0"/>
    <w:rsid w:val="00493E08"/>
    <w:rsid w:val="004B30FD"/>
    <w:rsid w:val="004D4142"/>
    <w:rsid w:val="004E54D5"/>
    <w:rsid w:val="004F401F"/>
    <w:rsid w:val="00512078"/>
    <w:rsid w:val="005575B9"/>
    <w:rsid w:val="00567C0E"/>
    <w:rsid w:val="00582ECE"/>
    <w:rsid w:val="005A338B"/>
    <w:rsid w:val="005B15CA"/>
    <w:rsid w:val="005C14F6"/>
    <w:rsid w:val="005C4FA9"/>
    <w:rsid w:val="005C5B5C"/>
    <w:rsid w:val="005D394A"/>
    <w:rsid w:val="005D49E5"/>
    <w:rsid w:val="00602469"/>
    <w:rsid w:val="00605496"/>
    <w:rsid w:val="00610402"/>
    <w:rsid w:val="00653736"/>
    <w:rsid w:val="006952BB"/>
    <w:rsid w:val="006A0EAF"/>
    <w:rsid w:val="006B5E57"/>
    <w:rsid w:val="006C0C50"/>
    <w:rsid w:val="006C1E0C"/>
    <w:rsid w:val="00723F19"/>
    <w:rsid w:val="0073561A"/>
    <w:rsid w:val="00741F3E"/>
    <w:rsid w:val="00756782"/>
    <w:rsid w:val="00787000"/>
    <w:rsid w:val="00792967"/>
    <w:rsid w:val="007A6841"/>
    <w:rsid w:val="007E10CA"/>
    <w:rsid w:val="007F4789"/>
    <w:rsid w:val="00803B55"/>
    <w:rsid w:val="0081284B"/>
    <w:rsid w:val="008370D2"/>
    <w:rsid w:val="00876B55"/>
    <w:rsid w:val="00877684"/>
    <w:rsid w:val="008B5C04"/>
    <w:rsid w:val="008D3884"/>
    <w:rsid w:val="00900FDE"/>
    <w:rsid w:val="00940012"/>
    <w:rsid w:val="00947F9C"/>
    <w:rsid w:val="00952442"/>
    <w:rsid w:val="0098672C"/>
    <w:rsid w:val="009A3BE5"/>
    <w:rsid w:val="009B23A7"/>
    <w:rsid w:val="009C3120"/>
    <w:rsid w:val="009D60A3"/>
    <w:rsid w:val="009E5069"/>
    <w:rsid w:val="00A16E75"/>
    <w:rsid w:val="00A209F9"/>
    <w:rsid w:val="00A21850"/>
    <w:rsid w:val="00A30B6A"/>
    <w:rsid w:val="00A40FA8"/>
    <w:rsid w:val="00A41CCB"/>
    <w:rsid w:val="00A42447"/>
    <w:rsid w:val="00A60808"/>
    <w:rsid w:val="00AA095C"/>
    <w:rsid w:val="00AB2610"/>
    <w:rsid w:val="00AB5264"/>
    <w:rsid w:val="00AE2A7F"/>
    <w:rsid w:val="00AF6234"/>
    <w:rsid w:val="00AF7D1E"/>
    <w:rsid w:val="00B16904"/>
    <w:rsid w:val="00B235D0"/>
    <w:rsid w:val="00B30D1F"/>
    <w:rsid w:val="00B433AE"/>
    <w:rsid w:val="00BB2DC0"/>
    <w:rsid w:val="00BE0550"/>
    <w:rsid w:val="00BE4F30"/>
    <w:rsid w:val="00BF0674"/>
    <w:rsid w:val="00BF083C"/>
    <w:rsid w:val="00C144D1"/>
    <w:rsid w:val="00C53AC4"/>
    <w:rsid w:val="00C94D79"/>
    <w:rsid w:val="00CA6214"/>
    <w:rsid w:val="00CB7E5D"/>
    <w:rsid w:val="00CC2E52"/>
    <w:rsid w:val="00CC532D"/>
    <w:rsid w:val="00CE38A2"/>
    <w:rsid w:val="00CE794B"/>
    <w:rsid w:val="00CF0AAD"/>
    <w:rsid w:val="00D140BA"/>
    <w:rsid w:val="00D21527"/>
    <w:rsid w:val="00D23ED1"/>
    <w:rsid w:val="00D42F66"/>
    <w:rsid w:val="00D437DD"/>
    <w:rsid w:val="00D6625C"/>
    <w:rsid w:val="00D84352"/>
    <w:rsid w:val="00DA4DB8"/>
    <w:rsid w:val="00DA5128"/>
    <w:rsid w:val="00DC4236"/>
    <w:rsid w:val="00E03BEA"/>
    <w:rsid w:val="00E307B5"/>
    <w:rsid w:val="00E35D11"/>
    <w:rsid w:val="00E67C85"/>
    <w:rsid w:val="00EA2A3A"/>
    <w:rsid w:val="00EB5B31"/>
    <w:rsid w:val="00EC7614"/>
    <w:rsid w:val="00ED7995"/>
    <w:rsid w:val="00EE7DAE"/>
    <w:rsid w:val="00EF4E91"/>
    <w:rsid w:val="00F146C0"/>
    <w:rsid w:val="00F17389"/>
    <w:rsid w:val="00F34F36"/>
    <w:rsid w:val="00F46598"/>
    <w:rsid w:val="00F46F62"/>
    <w:rsid w:val="00F763C8"/>
    <w:rsid w:val="00FF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7D402"/>
  <w15:chartTrackingRefBased/>
  <w15:docId w15:val="{F47A3E19-F5AF-43B6-A609-FAB6B52CE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952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952BB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582ECE"/>
    <w:rPr>
      <w:color w:val="666666"/>
    </w:rPr>
  </w:style>
  <w:style w:type="paragraph" w:styleId="a6">
    <w:name w:val="No Spacing"/>
    <w:uiPriority w:val="1"/>
    <w:qFormat/>
    <w:rsid w:val="0073561A"/>
    <w:pPr>
      <w:spacing w:after="0" w:line="240" w:lineRule="auto"/>
    </w:pPr>
  </w:style>
  <w:style w:type="character" w:styleId="a7">
    <w:name w:val="FollowedHyperlink"/>
    <w:basedOn w:val="a0"/>
    <w:uiPriority w:val="99"/>
    <w:semiHidden/>
    <w:unhideWhenUsed/>
    <w:rsid w:val="00CF0A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5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4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1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7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3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2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6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9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8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8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8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8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83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62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3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8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elestiaproject.spac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stellarium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bound.readthedocs.io/en/lates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orbitsimulator.com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astrograv.soft32.com/" TargetMode="External"/><Relationship Id="rId9" Type="http://schemas.openxmlformats.org/officeDocument/2006/relationships/hyperlink" Target="https://phet.colorado.edu/en/simulations/my-solar-system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5348</TotalTime>
  <Pages>1</Pages>
  <Words>1824</Words>
  <Characters>10401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Bondariev</dc:creator>
  <cp:keywords/>
  <dc:description/>
  <cp:lastModifiedBy>Volodymyr Bondariev</cp:lastModifiedBy>
  <cp:revision>46</cp:revision>
  <dcterms:created xsi:type="dcterms:W3CDTF">2024-08-02T13:57:00Z</dcterms:created>
  <dcterms:modified xsi:type="dcterms:W3CDTF">2024-08-29T19:26:00Z</dcterms:modified>
</cp:coreProperties>
</file>